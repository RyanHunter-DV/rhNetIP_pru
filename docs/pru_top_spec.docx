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B9DAC" w14:textId="409EC143" w:rsidR="008513D2" w:rsidRDefault="00360891" w:rsidP="00855460">
      <w:pPr>
        <w:pStyle w:val="T1"/>
      </w:pPr>
      <w:r>
        <w:t>Feature</w:t>
      </w:r>
      <w:r w:rsidR="00931631">
        <w:t>s</w:t>
      </w:r>
    </w:p>
    <w:p w14:paraId="2356FF55" w14:textId="39C61072" w:rsidR="00360891" w:rsidRDefault="005B29A4" w:rsidP="00360891">
      <w:r>
        <w:t>of version 1x, we only support following features:</w:t>
      </w:r>
    </w:p>
    <w:p w14:paraId="3FA5BB87" w14:textId="6D589021" w:rsidR="00360891" w:rsidRDefault="00931631" w:rsidP="00931631">
      <w:pPr>
        <w:pStyle w:val="ListParagraph"/>
        <w:numPr>
          <w:ilvl w:val="0"/>
          <w:numId w:val="19"/>
        </w:numPr>
      </w:pPr>
      <w:r>
        <w:t>support configured by core processor</w:t>
      </w:r>
    </w:p>
    <w:p w14:paraId="799E31A1" w14:textId="16E75E98" w:rsidR="003852AE" w:rsidRDefault="003852AE" w:rsidP="003852AE">
      <w:pPr>
        <w:pStyle w:val="ListParagraph"/>
        <w:numPr>
          <w:ilvl w:val="1"/>
          <w:numId w:val="19"/>
        </w:numPr>
      </w:pPr>
      <w:r>
        <w:t>configure refresh interval</w:t>
      </w:r>
    </w:p>
    <w:p w14:paraId="4C3BEC04" w14:textId="7EBD25F0" w:rsidR="003852AE" w:rsidRDefault="003852AE" w:rsidP="003852AE">
      <w:pPr>
        <w:pStyle w:val="ListParagraph"/>
        <w:numPr>
          <w:ilvl w:val="1"/>
          <w:numId w:val="19"/>
        </w:numPr>
      </w:pPr>
      <w:r>
        <w:t>router initial control</w:t>
      </w:r>
    </w:p>
    <w:p w14:paraId="39655BBA" w14:textId="2229AA26" w:rsidR="003852AE" w:rsidRDefault="003852AE" w:rsidP="003852AE">
      <w:pPr>
        <w:pStyle w:val="ListParagraph"/>
        <w:numPr>
          <w:ilvl w:val="1"/>
          <w:numId w:val="19"/>
        </w:numPr>
      </w:pPr>
      <w:r>
        <w:t>router reset control (can upgrade to a net reset)</w:t>
      </w:r>
    </w:p>
    <w:p w14:paraId="2759C557" w14:textId="6F15BDC2" w:rsidR="00931631" w:rsidRDefault="00931631" w:rsidP="00931631">
      <w:pPr>
        <w:pStyle w:val="ListParagraph"/>
        <w:numPr>
          <w:ilvl w:val="0"/>
          <w:numId w:val="19"/>
        </w:numPr>
      </w:pPr>
      <w:r>
        <w:t>net control</w:t>
      </w:r>
    </w:p>
    <w:p w14:paraId="301DB77C" w14:textId="53B8A8C7" w:rsidR="00931631" w:rsidRDefault="00080132" w:rsidP="00931631">
      <w:pPr>
        <w:pStyle w:val="ListParagraph"/>
        <w:numPr>
          <w:ilvl w:val="1"/>
          <w:numId w:val="19"/>
        </w:numPr>
      </w:pPr>
      <w:r>
        <w:t>device ID management</w:t>
      </w:r>
    </w:p>
    <w:p w14:paraId="6E2FC656" w14:textId="7930DC71" w:rsidR="00080132" w:rsidRDefault="003852AE" w:rsidP="00931631">
      <w:pPr>
        <w:pStyle w:val="ListParagraph"/>
        <w:numPr>
          <w:ilvl w:val="1"/>
          <w:numId w:val="19"/>
        </w:numPr>
      </w:pPr>
      <w:r>
        <w:t>timely network refreshment</w:t>
      </w:r>
    </w:p>
    <w:p w14:paraId="6285E584" w14:textId="699699E3" w:rsidR="005B29A4" w:rsidRDefault="005B29A4" w:rsidP="00931631">
      <w:pPr>
        <w:pStyle w:val="ListParagraph"/>
        <w:numPr>
          <w:ilvl w:val="1"/>
          <w:numId w:val="19"/>
        </w:numPr>
      </w:pPr>
      <w:r>
        <w:t>support domain searching</w:t>
      </w:r>
    </w:p>
    <w:p w14:paraId="710BDC77" w14:textId="6CB6804B" w:rsidR="00931631" w:rsidRDefault="003852AE" w:rsidP="00931631">
      <w:pPr>
        <w:pStyle w:val="ListParagraph"/>
        <w:numPr>
          <w:ilvl w:val="0"/>
          <w:numId w:val="19"/>
        </w:numPr>
      </w:pPr>
      <w:r>
        <w:t>route dataflow packets</w:t>
      </w:r>
    </w:p>
    <w:p w14:paraId="3064C05F" w14:textId="2CF2FC6E" w:rsidR="003852AE" w:rsidRDefault="003852AE" w:rsidP="003852AE">
      <w:pPr>
        <w:pStyle w:val="ListParagraph"/>
        <w:numPr>
          <w:ilvl w:val="1"/>
          <w:numId w:val="19"/>
        </w:numPr>
      </w:pPr>
      <w:r>
        <w:t xml:space="preserve">route uploading </w:t>
      </w:r>
      <w:r w:rsidR="007263C3">
        <w:t xml:space="preserve">request/response </w:t>
      </w:r>
      <w:r>
        <w:t>packets</w:t>
      </w:r>
    </w:p>
    <w:p w14:paraId="54DFC413" w14:textId="6CA6B383" w:rsidR="003852AE" w:rsidRDefault="003852AE" w:rsidP="003852AE">
      <w:pPr>
        <w:pStyle w:val="ListParagraph"/>
        <w:numPr>
          <w:ilvl w:val="1"/>
          <w:numId w:val="19"/>
        </w:numPr>
      </w:pPr>
      <w:r>
        <w:t xml:space="preserve">route downloading </w:t>
      </w:r>
      <w:r w:rsidR="007263C3">
        <w:t xml:space="preserve">request/response </w:t>
      </w:r>
      <w:r>
        <w:t>packets</w:t>
      </w:r>
    </w:p>
    <w:p w14:paraId="3729147C" w14:textId="3E039AE9" w:rsidR="00360891" w:rsidRDefault="00360891" w:rsidP="00360891"/>
    <w:p w14:paraId="2B5AA986" w14:textId="77777777" w:rsidR="00360891" w:rsidRDefault="00360891" w:rsidP="00360891"/>
    <w:p w14:paraId="45D93B10" w14:textId="39BBA1FD" w:rsidR="00931631" w:rsidRDefault="00931631"/>
    <w:p w14:paraId="6E424432" w14:textId="7F3F1178" w:rsidR="00931631" w:rsidRDefault="00931631"/>
    <w:p w14:paraId="318E2A98" w14:textId="3604E8C1" w:rsidR="00931631" w:rsidRDefault="00931631"/>
    <w:p w14:paraId="7561FE4A" w14:textId="4B655657" w:rsidR="00931631" w:rsidRDefault="00931631"/>
    <w:p w14:paraId="09AE3262" w14:textId="7ACF86DB" w:rsidR="00931631" w:rsidRDefault="00931631"/>
    <w:p w14:paraId="067574AD" w14:textId="6309C0BA" w:rsidR="00931631" w:rsidRDefault="00931631"/>
    <w:p w14:paraId="08337C09" w14:textId="25A5DE43" w:rsidR="00931631" w:rsidRDefault="00931631" w:rsidP="00931631">
      <w:pPr>
        <w:pStyle w:val="H1"/>
      </w:pPr>
      <w:r>
        <w:t>configuration feature</w:t>
      </w:r>
    </w:p>
    <w:p w14:paraId="4A1A81B7" w14:textId="2F35FC48" w:rsidR="008513D2" w:rsidRDefault="00A25999">
      <w:r>
        <w:t>configuration is set from a core processor by APB bus. router can only receive 1 address with series of write requests, to execute configure commands one by one. Once the router is not available, then the PREADY signal will be asserted to invalid state.</w:t>
      </w:r>
    </w:p>
    <w:p w14:paraId="451C14A5" w14:textId="2297F9FB" w:rsidR="00A25999" w:rsidRDefault="00A25999">
      <w:r>
        <w:t>For every write data from APB bus, the [31:16] bits are treated as command, and [15:0] are treated as corresponding value.</w:t>
      </w:r>
    </w:p>
    <w:p w14:paraId="7A6FC5A5" w14:textId="0C79942B" w:rsidR="00931631" w:rsidRDefault="00A25999" w:rsidP="00A25999">
      <w:pPr>
        <w:pStyle w:val="H2"/>
      </w:pPr>
      <w:r>
        <w:t>router initial command</w:t>
      </w:r>
    </w:p>
    <w:p w14:paraId="5C958EC0" w14:textId="6E34A81C" w:rsidR="00931631" w:rsidRDefault="00BC7AA7">
      <w:r>
        <w:t>initial command is a start of router semaphore in current design, it'll do nothing but just info the router to issue a initial done broadcast to all the net.</w:t>
      </w:r>
    </w:p>
    <w:p w14:paraId="6D108ECA" w14:textId="2F222CFE" w:rsidR="005B29A4" w:rsidRDefault="005B29A4"/>
    <w:p w14:paraId="4D24CBBD" w14:textId="02EC56CD" w:rsidR="00BC7AA7" w:rsidRDefault="00BC7AA7" w:rsidP="00BC7AA7">
      <w:pPr>
        <w:pStyle w:val="H2"/>
      </w:pPr>
      <w:r>
        <w:t>router reset command</w:t>
      </w:r>
    </w:p>
    <w:p w14:paraId="3FCAB51D" w14:textId="3CFA20D4" w:rsidR="00BC7AA7" w:rsidRDefault="00BC7AA7">
      <w:r>
        <w:t xml:space="preserve">software reset, clear the domain-device table, </w:t>
      </w:r>
    </w:p>
    <w:p w14:paraId="1498388F" w14:textId="77777777" w:rsidR="00BC7AA7" w:rsidRDefault="00BC7AA7"/>
    <w:p w14:paraId="45B51C61" w14:textId="05324452" w:rsidR="00BC7AA7" w:rsidRDefault="00BC7AA7" w:rsidP="00BC7AA7">
      <w:pPr>
        <w:pStyle w:val="H2"/>
      </w:pPr>
      <w:r>
        <w:t>configurable refresh interval</w:t>
      </w:r>
    </w:p>
    <w:p w14:paraId="52A7166F" w14:textId="39AEA659" w:rsidR="001A38D8" w:rsidRDefault="00BC7AA7">
      <w:r>
        <w:t>controls the time interval between two refresh broadcasts.</w:t>
      </w:r>
    </w:p>
    <w:p w14:paraId="3373154B" w14:textId="1ED323E8" w:rsidR="005B29A4" w:rsidRDefault="005B29A4"/>
    <w:p w14:paraId="25154D54" w14:textId="043ED2FD" w:rsidR="005B29A4" w:rsidRDefault="005B29A4" w:rsidP="005B29A4">
      <w:pPr>
        <w:pStyle w:val="H1"/>
      </w:pPr>
      <w:r>
        <w:t>net control feature</w:t>
      </w:r>
    </w:p>
    <w:p w14:paraId="6E962947" w14:textId="7C308390" w:rsidR="005B29A4" w:rsidRDefault="005B29A4"/>
    <w:p w14:paraId="6C342658" w14:textId="105B5E2E" w:rsidR="00BC7AA7" w:rsidRDefault="00BC7AA7" w:rsidP="00BC7AA7">
      <w:pPr>
        <w:pStyle w:val="H2"/>
      </w:pPr>
      <w:r>
        <w:t>device ID management</w:t>
      </w:r>
    </w:p>
    <w:p w14:paraId="393B1202" w14:textId="1C44363B" w:rsidR="005B29A4" w:rsidRDefault="00BC7AA7">
      <w:r>
        <w:t>each time the device trying to attach, it should send out its domain, and then router will give back a valid device ID, and will record the association table about the domain-device pairs.</w:t>
      </w:r>
    </w:p>
    <w:p w14:paraId="5CCB15C0" w14:textId="3879A061" w:rsidR="005B29A4" w:rsidRDefault="005B29A4"/>
    <w:p w14:paraId="4F980A97" w14:textId="1B833ABE" w:rsidR="00A14E99" w:rsidRPr="00A14E99" w:rsidRDefault="00A14E99" w:rsidP="00541479">
      <w:pPr>
        <w:pStyle w:val="H3"/>
      </w:pPr>
      <w:r w:rsidRPr="00A14E99">
        <w:t>attach request</w:t>
      </w:r>
      <w:r w:rsidR="00541479">
        <w:t xml:space="preserve"> format</w:t>
      </w:r>
    </w:p>
    <w:p w14:paraId="342E7F3E" w14:textId="30A546C0" w:rsidR="00A14E99" w:rsidRDefault="00A14E99">
      <w:r>
        <w:t>total packet size, 22bits</w:t>
      </w:r>
    </w:p>
    <w:p w14:paraId="5AB389DE" w14:textId="5C0A84D7" w:rsidR="00A14E99" w:rsidRDefault="00A14E99" w:rsidP="00A14E99">
      <w:pPr>
        <w:pStyle w:val="ListParagraph"/>
        <w:numPr>
          <w:ilvl w:val="0"/>
          <w:numId w:val="22"/>
        </w:numPr>
      </w:pPr>
      <w:r>
        <w:t>packet type: ATTACH, bit[5:0]</w:t>
      </w:r>
    </w:p>
    <w:p w14:paraId="302C7E42" w14:textId="7EFC5066" w:rsidR="00A14E99" w:rsidRDefault="00A14E99" w:rsidP="00A14E99">
      <w:pPr>
        <w:pStyle w:val="ListParagraph"/>
        <w:numPr>
          <w:ilvl w:val="0"/>
          <w:numId w:val="22"/>
        </w:numPr>
      </w:pPr>
      <w:r>
        <w:t>domain ID of the requester, bit[15:0]</w:t>
      </w:r>
    </w:p>
    <w:p w14:paraId="4A48BDEB" w14:textId="768D16AF" w:rsidR="00A14E99" w:rsidRDefault="00A14E99"/>
    <w:p w14:paraId="1DAC403F" w14:textId="671404E1" w:rsidR="00A14E99" w:rsidRPr="00A14E99" w:rsidRDefault="00A14E99" w:rsidP="00541479">
      <w:pPr>
        <w:pStyle w:val="H3"/>
      </w:pPr>
      <w:r w:rsidRPr="00A14E99">
        <w:t>attach response</w:t>
      </w:r>
      <w:r w:rsidR="00541479">
        <w:t xml:space="preserve"> format</w:t>
      </w:r>
    </w:p>
    <w:p w14:paraId="2384C319" w14:textId="4D60A3A8" w:rsidR="00A14E99" w:rsidRDefault="00A14E99">
      <w:r>
        <w:t>total packet size,</w:t>
      </w:r>
      <w:r w:rsidR="00541479">
        <w:t xml:space="preserve"> 38bits</w:t>
      </w:r>
    </w:p>
    <w:p w14:paraId="6F4FFFB1" w14:textId="305338C4" w:rsidR="00A14E99" w:rsidRDefault="00A14E99" w:rsidP="00A14E99">
      <w:pPr>
        <w:pStyle w:val="ListParagraph"/>
        <w:numPr>
          <w:ilvl w:val="0"/>
          <w:numId w:val="23"/>
        </w:numPr>
      </w:pPr>
      <w:r>
        <w:t>packet type: ATTACH-CPL, bit[5:0]</w:t>
      </w:r>
    </w:p>
    <w:p w14:paraId="1CE1C987" w14:textId="5D2A807F" w:rsidR="00A14E99" w:rsidRDefault="00A14E99" w:rsidP="00A14E99">
      <w:pPr>
        <w:pStyle w:val="ListParagraph"/>
        <w:numPr>
          <w:ilvl w:val="0"/>
          <w:numId w:val="23"/>
        </w:numPr>
      </w:pPr>
      <w:r>
        <w:t>domain ID of the requester, bit[15:0]</w:t>
      </w:r>
    </w:p>
    <w:p w14:paraId="42907010" w14:textId="322DCC6F" w:rsidR="00A14E99" w:rsidRDefault="00A14E99" w:rsidP="00A14E99">
      <w:pPr>
        <w:pStyle w:val="ListParagraph"/>
        <w:numPr>
          <w:ilvl w:val="0"/>
          <w:numId w:val="23"/>
        </w:numPr>
      </w:pPr>
      <w:r>
        <w:t>device ID assigned by the router, bit[15:0]</w:t>
      </w:r>
    </w:p>
    <w:p w14:paraId="2A08108C" w14:textId="22088270" w:rsidR="00A14E99" w:rsidRDefault="00A14E99"/>
    <w:p w14:paraId="3B80BA6F" w14:textId="77777777" w:rsidR="00A14E99" w:rsidRDefault="00A14E99"/>
    <w:p w14:paraId="5E6A8B94" w14:textId="77777777" w:rsidR="00A14E99" w:rsidRDefault="00A14E99"/>
    <w:p w14:paraId="75B11F13" w14:textId="5845C55A" w:rsidR="00BC7AA7" w:rsidRDefault="00BC7AA7" w:rsidP="00BC7AA7">
      <w:pPr>
        <w:pStyle w:val="H2"/>
      </w:pPr>
      <w:r>
        <w:t xml:space="preserve">timely </w:t>
      </w:r>
      <w:r w:rsidRPr="00BC7AA7">
        <w:t>network</w:t>
      </w:r>
      <w:r>
        <w:t xml:space="preserve"> refreshment</w:t>
      </w:r>
    </w:p>
    <w:p w14:paraId="7B950831" w14:textId="71492039" w:rsidR="00BC7AA7" w:rsidRDefault="00541479">
      <w:r>
        <w:t>router will send out a broadcast refresh request to all physical connected devices, each device should give out a response within a specific timeout limit.</w:t>
      </w:r>
    </w:p>
    <w:p w14:paraId="101F9E37" w14:textId="1D6612B6" w:rsidR="00541479" w:rsidRDefault="00541479"/>
    <w:p w14:paraId="6FE88816" w14:textId="6F6F65ED" w:rsidR="00541479" w:rsidRDefault="00541479" w:rsidP="00541479">
      <w:pPr>
        <w:pStyle w:val="H3"/>
      </w:pPr>
      <w:r>
        <w:t>refresh request format</w:t>
      </w:r>
    </w:p>
    <w:p w14:paraId="39704FDE" w14:textId="38B6FF49" w:rsidR="00541479" w:rsidRDefault="00541479">
      <w:r>
        <w:t>total packet size,</w:t>
      </w:r>
    </w:p>
    <w:p w14:paraId="5F6C5DC6" w14:textId="6E2C847F" w:rsidR="00541479" w:rsidRDefault="00541479" w:rsidP="00541479">
      <w:pPr>
        <w:pStyle w:val="ListParagraph"/>
        <w:numPr>
          <w:ilvl w:val="0"/>
          <w:numId w:val="24"/>
        </w:numPr>
      </w:pPr>
      <w:r>
        <w:lastRenderedPageBreak/>
        <w:t>packet type: REFRESH, bit[5:0]</w:t>
      </w:r>
    </w:p>
    <w:p w14:paraId="2F9B19BD" w14:textId="4891531A" w:rsidR="00541479" w:rsidRDefault="00541479" w:rsidP="00541479">
      <w:pPr>
        <w:pStyle w:val="ListParagraph"/>
        <w:numPr>
          <w:ilvl w:val="0"/>
          <w:numId w:val="24"/>
        </w:numPr>
      </w:pPr>
      <w:r>
        <w:t>target address bits, bit[15:0] (0 value)</w:t>
      </w:r>
    </w:p>
    <w:p w14:paraId="0A2DF413" w14:textId="4209D3A9" w:rsidR="00541479" w:rsidRDefault="00541479" w:rsidP="00541479">
      <w:pPr>
        <w:pStyle w:val="ListParagraph"/>
        <w:numPr>
          <w:ilvl w:val="0"/>
          <w:numId w:val="24"/>
        </w:numPr>
      </w:pPr>
      <w:r>
        <w:t>expected response time limit, bit[15:0] (seconds)</w:t>
      </w:r>
    </w:p>
    <w:p w14:paraId="2C6C7961" w14:textId="3FD9F000" w:rsidR="00BC7AA7" w:rsidRDefault="00BC7AA7"/>
    <w:p w14:paraId="26D908DE" w14:textId="73493BA6" w:rsidR="00541479" w:rsidRDefault="00541479" w:rsidP="00541479">
      <w:pPr>
        <w:pStyle w:val="H3"/>
      </w:pPr>
      <w:r>
        <w:t>refresh response format</w:t>
      </w:r>
    </w:p>
    <w:p w14:paraId="3DB41CCC" w14:textId="3AF2D76A" w:rsidR="00BC7AA7" w:rsidRDefault="00541479">
      <w:r>
        <w:t>total packet size,</w:t>
      </w:r>
    </w:p>
    <w:p w14:paraId="113EE37D" w14:textId="4F098B6D" w:rsidR="00541479" w:rsidRDefault="00541479" w:rsidP="00541479">
      <w:pPr>
        <w:pStyle w:val="ListParagraph"/>
        <w:numPr>
          <w:ilvl w:val="0"/>
          <w:numId w:val="25"/>
        </w:numPr>
      </w:pPr>
      <w:r>
        <w:t>packet type: REFRESH-CPL, bit[5:0]</w:t>
      </w:r>
    </w:p>
    <w:p w14:paraId="3B510CDD" w14:textId="465C46D4" w:rsidR="00541479" w:rsidRDefault="00541479" w:rsidP="00541479">
      <w:pPr>
        <w:pStyle w:val="ListParagraph"/>
        <w:numPr>
          <w:ilvl w:val="0"/>
          <w:numId w:val="25"/>
        </w:numPr>
      </w:pPr>
      <w:r>
        <w:t>response status message, bit[2:0], default is 0(OK)</w:t>
      </w:r>
    </w:p>
    <w:p w14:paraId="273FF494" w14:textId="77777777" w:rsidR="00541479" w:rsidRDefault="00541479"/>
    <w:p w14:paraId="31AC9A7D" w14:textId="77777777" w:rsidR="00541479" w:rsidRDefault="00541479"/>
    <w:p w14:paraId="3B4DF2AF" w14:textId="67AC16C2" w:rsidR="00BC7AA7" w:rsidRDefault="00877744" w:rsidP="00877744">
      <w:pPr>
        <w:pStyle w:val="H2"/>
      </w:pPr>
      <w:r>
        <w:t xml:space="preserve">domain name </w:t>
      </w:r>
      <w:r w:rsidR="00373012">
        <w:t>search</w:t>
      </w:r>
    </w:p>
    <w:p w14:paraId="7EA2AA24" w14:textId="5657C6F7" w:rsidR="00BC7AA7" w:rsidRDefault="00877744">
      <w:r>
        <w:t>can receive a domain search request and give back the corresponding device ID according to the domain name.</w:t>
      </w:r>
    </w:p>
    <w:p w14:paraId="04828390" w14:textId="03FC68BD" w:rsidR="00BC7AA7" w:rsidRDefault="00BC7AA7"/>
    <w:p w14:paraId="054ACFDD" w14:textId="60216F55" w:rsidR="00541479" w:rsidRDefault="00373012" w:rsidP="00373012">
      <w:pPr>
        <w:pStyle w:val="H3"/>
      </w:pPr>
      <w:r>
        <w:t>DNS request format</w:t>
      </w:r>
    </w:p>
    <w:p w14:paraId="7DB8ED63" w14:textId="6C7D2685" w:rsidR="00373012" w:rsidRDefault="00373012">
      <w:r>
        <w:t>total packet size,</w:t>
      </w:r>
    </w:p>
    <w:p w14:paraId="183BAD50" w14:textId="523A8CDB" w:rsidR="00373012" w:rsidRDefault="00373012" w:rsidP="00373012">
      <w:pPr>
        <w:pStyle w:val="ListParagraph"/>
        <w:numPr>
          <w:ilvl w:val="0"/>
          <w:numId w:val="26"/>
        </w:numPr>
      </w:pPr>
      <w:r>
        <w:t>packet type: DNS, bit[5:0]</w:t>
      </w:r>
    </w:p>
    <w:p w14:paraId="2B3A9795" w14:textId="2BE6B63B" w:rsidR="00373012" w:rsidRDefault="00373012" w:rsidP="00373012">
      <w:pPr>
        <w:pStyle w:val="ListParagraph"/>
        <w:numPr>
          <w:ilvl w:val="0"/>
          <w:numId w:val="26"/>
        </w:numPr>
      </w:pPr>
      <w:r>
        <w:t>target address, the searching target: bit[15:0]</w:t>
      </w:r>
    </w:p>
    <w:p w14:paraId="4294132F" w14:textId="671DFAD4" w:rsidR="00373012" w:rsidRDefault="00373012" w:rsidP="00373012">
      <w:pPr>
        <w:pStyle w:val="ListParagraph"/>
        <w:numPr>
          <w:ilvl w:val="0"/>
          <w:numId w:val="26"/>
        </w:numPr>
      </w:pPr>
      <w:r>
        <w:t>source address, bit[15:0]</w:t>
      </w:r>
    </w:p>
    <w:p w14:paraId="3384AD62" w14:textId="26A89B37" w:rsidR="00541479" w:rsidRDefault="00541479"/>
    <w:p w14:paraId="2D575A9C" w14:textId="7AC804A4" w:rsidR="00373012" w:rsidRDefault="00373012" w:rsidP="009738CE">
      <w:pPr>
        <w:pStyle w:val="H3"/>
      </w:pPr>
      <w:r>
        <w:t>DNS OKAY response format</w:t>
      </w:r>
    </w:p>
    <w:p w14:paraId="66671471" w14:textId="5E8AF189" w:rsidR="00373012" w:rsidRDefault="00373012">
      <w:r>
        <w:t>total packet size,</w:t>
      </w:r>
    </w:p>
    <w:p w14:paraId="1360EDA3" w14:textId="0CB98831" w:rsidR="00373012" w:rsidRDefault="00373012" w:rsidP="00373012">
      <w:pPr>
        <w:pStyle w:val="ListParagraph"/>
        <w:numPr>
          <w:ilvl w:val="0"/>
          <w:numId w:val="27"/>
        </w:numPr>
      </w:pPr>
      <w:r>
        <w:t>packet type: DNS-OKAY, bit[5:0]</w:t>
      </w:r>
    </w:p>
    <w:p w14:paraId="44AA6DCF" w14:textId="506B9675" w:rsidR="00373012" w:rsidRDefault="00373012" w:rsidP="00373012">
      <w:pPr>
        <w:pStyle w:val="ListParagraph"/>
        <w:numPr>
          <w:ilvl w:val="0"/>
          <w:numId w:val="27"/>
        </w:numPr>
      </w:pPr>
      <w:r>
        <w:t>target address, the address of the requester, bit[15:0]</w:t>
      </w:r>
    </w:p>
    <w:p w14:paraId="06F7DF10" w14:textId="6D4F6C35" w:rsidR="00373012" w:rsidRDefault="00373012" w:rsidP="00373012">
      <w:pPr>
        <w:pStyle w:val="ListParagraph"/>
        <w:numPr>
          <w:ilvl w:val="0"/>
          <w:numId w:val="27"/>
        </w:numPr>
      </w:pPr>
      <w:r>
        <w:t>response message, the domain ID, bit[15:0]</w:t>
      </w:r>
    </w:p>
    <w:p w14:paraId="3C871E77" w14:textId="43DB6C0A" w:rsidR="00373012" w:rsidRDefault="00373012"/>
    <w:p w14:paraId="53CC8908" w14:textId="5FFE6B93" w:rsidR="00373012" w:rsidRDefault="00373012" w:rsidP="009738CE">
      <w:pPr>
        <w:pStyle w:val="H3"/>
      </w:pPr>
      <w:r>
        <w:t xml:space="preserve">DNS </w:t>
      </w:r>
      <w:r w:rsidR="009738CE">
        <w:t>name not exists response format</w:t>
      </w:r>
    </w:p>
    <w:p w14:paraId="3E71E123" w14:textId="1F73FA81" w:rsidR="009738CE" w:rsidRDefault="009738CE">
      <w:r>
        <w:t>total packet size,</w:t>
      </w:r>
    </w:p>
    <w:p w14:paraId="3F5DD8FE" w14:textId="003B6AC1" w:rsidR="009738CE" w:rsidRDefault="009738CE" w:rsidP="009738CE">
      <w:pPr>
        <w:pStyle w:val="ListParagraph"/>
        <w:numPr>
          <w:ilvl w:val="0"/>
          <w:numId w:val="28"/>
        </w:numPr>
      </w:pPr>
      <w:r>
        <w:t>packet type: DNS-NNE, bit[5:0]</w:t>
      </w:r>
    </w:p>
    <w:p w14:paraId="027B2138" w14:textId="5D8E2E48" w:rsidR="009738CE" w:rsidRDefault="009738CE" w:rsidP="009738CE">
      <w:pPr>
        <w:pStyle w:val="ListParagraph"/>
        <w:numPr>
          <w:ilvl w:val="0"/>
          <w:numId w:val="28"/>
        </w:numPr>
      </w:pPr>
      <w:r>
        <w:t>target address, the address of the requester, bit[15:0]</w:t>
      </w:r>
    </w:p>
    <w:p w14:paraId="3292732C" w14:textId="4F03E0E2" w:rsidR="009738CE" w:rsidRDefault="009738CE" w:rsidP="009738CE">
      <w:pPr>
        <w:pStyle w:val="ListParagraph"/>
        <w:numPr>
          <w:ilvl w:val="0"/>
          <w:numId w:val="28"/>
        </w:numPr>
      </w:pPr>
      <w:r>
        <w:t>response message, RSV(0), bit[15:0]</w:t>
      </w:r>
    </w:p>
    <w:p w14:paraId="15644C9A" w14:textId="77777777" w:rsidR="00373012" w:rsidRDefault="00373012"/>
    <w:p w14:paraId="2FDFD6FA" w14:textId="77777777" w:rsidR="00BC7AA7" w:rsidRDefault="00BC7AA7"/>
    <w:p w14:paraId="1EBEF0C7" w14:textId="40AB8856" w:rsidR="005B29A4" w:rsidRDefault="005B29A4" w:rsidP="005B29A4">
      <w:pPr>
        <w:pStyle w:val="H1"/>
      </w:pPr>
      <w:r>
        <w:t>route dataflow communications</w:t>
      </w:r>
    </w:p>
    <w:p w14:paraId="08A788C0" w14:textId="1E35F156" w:rsidR="005B29A4" w:rsidRDefault="005B29A4"/>
    <w:p w14:paraId="167843F1" w14:textId="17A0ABFA" w:rsidR="005B29A4" w:rsidRDefault="00B109EF" w:rsidP="00B109EF">
      <w:pPr>
        <w:pStyle w:val="H2"/>
      </w:pPr>
      <w:r>
        <w:t>route uploading requests</w:t>
      </w:r>
    </w:p>
    <w:p w14:paraId="58D8F7A8" w14:textId="77777777" w:rsidR="00876DC8" w:rsidRDefault="00876DC8">
      <w:r>
        <w:t>receive requests from client devices, and convert the request to target server. There will be following situations may appear:</w:t>
      </w:r>
    </w:p>
    <w:p w14:paraId="09F25A62" w14:textId="60E7BB91" w:rsidR="00B109EF" w:rsidRDefault="00876DC8" w:rsidP="00876DC8">
      <w:pPr>
        <w:pStyle w:val="ListParagraph"/>
        <w:numPr>
          <w:ilvl w:val="0"/>
          <w:numId w:val="21"/>
        </w:numPr>
      </w:pPr>
      <w:r>
        <w:t>server is reachable, then the router will send the request and start counting the time, if timeout reached and no response received, it will send back a timeout response to the client.</w:t>
      </w:r>
    </w:p>
    <w:p w14:paraId="35139559" w14:textId="208F4A9D" w:rsidR="00876DC8" w:rsidRDefault="00876DC8" w:rsidP="00876DC8">
      <w:pPr>
        <w:pStyle w:val="ListParagraph"/>
        <w:numPr>
          <w:ilvl w:val="0"/>
          <w:numId w:val="21"/>
        </w:numPr>
      </w:pPr>
      <w:r>
        <w:t>server is unreachable, which is not found by router, then will directly send back an unreached response.</w:t>
      </w:r>
    </w:p>
    <w:p w14:paraId="342E1F36" w14:textId="6FF39C7F" w:rsidR="00876DC8" w:rsidRDefault="00876DC8" w:rsidP="00876DC8"/>
    <w:p w14:paraId="6FC79BC3" w14:textId="382A2355" w:rsidR="00B86E5A" w:rsidRDefault="00B86E5A" w:rsidP="00B86E5A">
      <w:pPr>
        <w:pStyle w:val="H3"/>
      </w:pPr>
      <w:r>
        <w:t>dataflow diagram</w:t>
      </w:r>
    </w:p>
    <w:p w14:paraId="439A42DA" w14:textId="62FE92AD" w:rsidR="00B86E5A" w:rsidRDefault="00EB6D0B" w:rsidP="00876DC8">
      <w:r>
        <w:t>&lt;in the graffle&gt;</w:t>
      </w:r>
    </w:p>
    <w:p w14:paraId="089E770E" w14:textId="77777777" w:rsidR="00B86E5A" w:rsidRDefault="00B86E5A" w:rsidP="00876DC8"/>
    <w:p w14:paraId="7D38326E" w14:textId="77777777" w:rsidR="00B86E5A" w:rsidRDefault="00B86E5A" w:rsidP="00876DC8"/>
    <w:p w14:paraId="3E021E4E" w14:textId="21E8EBD0" w:rsidR="009D6F0E" w:rsidRDefault="009D6F0E" w:rsidP="00B86E5A">
      <w:pPr>
        <w:pStyle w:val="H2"/>
      </w:pPr>
      <w:r>
        <w:t>route downloading request</w:t>
      </w:r>
    </w:p>
    <w:p w14:paraId="388E3773" w14:textId="0C54E73C" w:rsidR="00931631" w:rsidRDefault="00931631"/>
    <w:p w14:paraId="3037AAF6" w14:textId="7C10A8DB" w:rsidR="00EB6D0B" w:rsidRDefault="00EB6D0B" w:rsidP="00EB6D0B">
      <w:pPr>
        <w:pStyle w:val="H3"/>
      </w:pPr>
      <w:r>
        <w:t>dataflow diagram</w:t>
      </w:r>
    </w:p>
    <w:p w14:paraId="262AD86A" w14:textId="61C59AA6" w:rsidR="00EB6D0B" w:rsidRDefault="00EB6D0B">
      <w:r>
        <w:t>TBD</w:t>
      </w:r>
    </w:p>
    <w:p w14:paraId="2E611749" w14:textId="5B4DEDD5" w:rsidR="00893A05" w:rsidRDefault="00893A05"/>
    <w:p w14:paraId="57A9EF4D" w14:textId="2D4E3E88" w:rsidR="00EB6D0B" w:rsidRDefault="00EB6D0B"/>
    <w:p w14:paraId="2DC1ADEA" w14:textId="7A39C0EC" w:rsidR="00EB6D0B" w:rsidRDefault="00EB6D0B"/>
    <w:p w14:paraId="14AB128D" w14:textId="01F36599" w:rsidR="00EB6D0B" w:rsidRDefault="00EB6D0B"/>
    <w:p w14:paraId="786C6FE2" w14:textId="730D3A11" w:rsidR="00EB6D0B" w:rsidRDefault="00EB6D0B">
      <w:r>
        <w:br w:type="page"/>
      </w:r>
    </w:p>
    <w:p w14:paraId="22DFD6C1" w14:textId="2C255E0B" w:rsidR="00EB6D0B" w:rsidRDefault="00EB6D0B" w:rsidP="00EB6D0B">
      <w:pPr>
        <w:pStyle w:val="T1"/>
      </w:pPr>
      <w:r>
        <w:lastRenderedPageBreak/>
        <w:t>interface</w:t>
      </w:r>
    </w:p>
    <w:p w14:paraId="3708E49C" w14:textId="1F872406" w:rsidR="00893A05" w:rsidRDefault="00EB6D0B">
      <w:r>
        <w:t>two kinds of interfaces supported by PRU: APB and NCP (rhNet Communication Port).</w:t>
      </w:r>
    </w:p>
    <w:p w14:paraId="1E9B3CDA" w14:textId="1E7DBD8B" w:rsidR="00EB6D0B" w:rsidRDefault="00EB6D0B"/>
    <w:p w14:paraId="58DD3C49" w14:textId="081C81B4" w:rsidR="00EB6D0B" w:rsidRDefault="00EB6D0B" w:rsidP="00EB6D0B">
      <w:pPr>
        <w:pStyle w:val="H1"/>
      </w:pPr>
      <w:r>
        <w:t>APB</w:t>
      </w:r>
    </w:p>
    <w:p w14:paraId="48A89E66" w14:textId="381A0B05" w:rsidR="00EB6D0B" w:rsidRDefault="00EB6D0B">
      <w:r>
        <w:t>using standardized APB4 interface, refer to the protocol docs</w:t>
      </w:r>
    </w:p>
    <w:p w14:paraId="5A25956F" w14:textId="6EE29C43" w:rsidR="00EB6D0B" w:rsidRDefault="00EB6D0B"/>
    <w:p w14:paraId="0691A77C" w14:textId="0EEBCA6B" w:rsidR="00EB6D0B" w:rsidRDefault="00EB6D0B" w:rsidP="00EB6D0B">
      <w:pPr>
        <w:pStyle w:val="H1"/>
      </w:pPr>
      <w:r>
        <w:t>NCP</w:t>
      </w:r>
    </w:p>
    <w:p w14:paraId="06C12E3C" w14:textId="6943A0AE" w:rsidR="00EB6D0B" w:rsidRDefault="00EB6D0B">
      <w:r>
        <w:t>the rhNet Communication Port, of version 1.00, will be defined in this document.</w:t>
      </w:r>
    </w:p>
    <w:p w14:paraId="62782A6C" w14:textId="36DF70E5" w:rsidR="00646D1E" w:rsidRDefault="00646D1E">
      <w:r>
        <w:t>Aiming of this interface is to transmit and receive rhNet packets by this interface, all devices among this network will use the unified interface to communication with each other.</w:t>
      </w:r>
    </w:p>
    <w:p w14:paraId="34FAD244" w14:textId="156142B6" w:rsidR="00646D1E" w:rsidRDefault="00646D1E"/>
    <w:p w14:paraId="4F4908F2" w14:textId="2F9796B6" w:rsidR="00646D1E" w:rsidRDefault="00646D1E" w:rsidP="00646D1E">
      <w:pPr>
        <w:pStyle w:val="H2"/>
      </w:pPr>
      <w:r>
        <w:t>clock and reset</w:t>
      </w:r>
    </w:p>
    <w:p w14:paraId="657DA140" w14:textId="07FECF0B" w:rsidR="00646D1E" w:rsidRDefault="00646D1E"/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157"/>
        <w:gridCol w:w="1134"/>
        <w:gridCol w:w="567"/>
        <w:gridCol w:w="5670"/>
      </w:tblGrid>
      <w:tr w:rsidR="00B75CCC" w14:paraId="56696970" w14:textId="77777777" w:rsidTr="0094668D">
        <w:trPr>
          <w:jc w:val="center"/>
        </w:trPr>
        <w:tc>
          <w:tcPr>
            <w:tcW w:w="2157" w:type="dxa"/>
            <w:vAlign w:val="center"/>
          </w:tcPr>
          <w:p w14:paraId="3F27B9B9" w14:textId="77777777" w:rsidR="00B75CCC" w:rsidRDefault="00B75CCC" w:rsidP="0094668D">
            <w:pPr>
              <w:ind w:left="0"/>
              <w:jc w:val="center"/>
            </w:pPr>
            <w:r>
              <w:t>signalName</w:t>
            </w:r>
          </w:p>
        </w:tc>
        <w:tc>
          <w:tcPr>
            <w:tcW w:w="1134" w:type="dxa"/>
            <w:vAlign w:val="center"/>
          </w:tcPr>
          <w:p w14:paraId="720CC439" w14:textId="77777777" w:rsidR="00B75CCC" w:rsidRDefault="00B75CCC" w:rsidP="0094668D">
            <w:pPr>
              <w:ind w:left="0"/>
              <w:jc w:val="center"/>
            </w:pPr>
            <w:r>
              <w:t>width</w:t>
            </w:r>
          </w:p>
        </w:tc>
        <w:tc>
          <w:tcPr>
            <w:tcW w:w="567" w:type="dxa"/>
            <w:vAlign w:val="center"/>
          </w:tcPr>
          <w:p w14:paraId="6ED0ACA0" w14:textId="77777777" w:rsidR="00B75CCC" w:rsidRDefault="00B75CCC" w:rsidP="0094668D">
            <w:pPr>
              <w:ind w:left="0"/>
              <w:jc w:val="center"/>
            </w:pPr>
            <w:r>
              <w:t>I/O</w:t>
            </w:r>
          </w:p>
        </w:tc>
        <w:tc>
          <w:tcPr>
            <w:tcW w:w="5670" w:type="dxa"/>
            <w:vAlign w:val="center"/>
          </w:tcPr>
          <w:p w14:paraId="567B61F2" w14:textId="77777777" w:rsidR="00B75CCC" w:rsidRDefault="00B75CCC" w:rsidP="0094668D">
            <w:pPr>
              <w:ind w:left="0"/>
              <w:jc w:val="center"/>
            </w:pPr>
            <w:r>
              <w:t>description</w:t>
            </w:r>
          </w:p>
        </w:tc>
      </w:tr>
      <w:tr w:rsidR="00B75CCC" w14:paraId="5A03EF57" w14:textId="77777777" w:rsidTr="0094668D">
        <w:trPr>
          <w:jc w:val="center"/>
        </w:trPr>
        <w:tc>
          <w:tcPr>
            <w:tcW w:w="2157" w:type="dxa"/>
            <w:vAlign w:val="center"/>
          </w:tcPr>
          <w:p w14:paraId="24FED670" w14:textId="72957FF4" w:rsidR="00B75CCC" w:rsidRDefault="00B75CCC" w:rsidP="0094668D">
            <w:pPr>
              <w:ind w:left="0"/>
              <w:jc w:val="center"/>
            </w:pPr>
            <w:r>
              <w:t>ncp_clock</w:t>
            </w:r>
          </w:p>
        </w:tc>
        <w:tc>
          <w:tcPr>
            <w:tcW w:w="1134" w:type="dxa"/>
            <w:vAlign w:val="center"/>
          </w:tcPr>
          <w:p w14:paraId="5F755DFA" w14:textId="3E3626D3" w:rsidR="00B75CCC" w:rsidRDefault="00B75CCC" w:rsidP="0094668D">
            <w:pPr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34A3311D" w14:textId="40E85E9A" w:rsidR="00B75CCC" w:rsidRDefault="00B75CCC" w:rsidP="0094668D">
            <w:pPr>
              <w:ind w:left="0"/>
              <w:jc w:val="center"/>
            </w:pPr>
            <w:r>
              <w:t>I</w:t>
            </w:r>
          </w:p>
        </w:tc>
        <w:tc>
          <w:tcPr>
            <w:tcW w:w="5670" w:type="dxa"/>
            <w:vAlign w:val="center"/>
          </w:tcPr>
          <w:p w14:paraId="739FF196" w14:textId="77777777" w:rsidR="00B75CCC" w:rsidRDefault="00B75CCC" w:rsidP="0094668D">
            <w:pPr>
              <w:ind w:left="0"/>
              <w:jc w:val="center"/>
            </w:pPr>
          </w:p>
        </w:tc>
      </w:tr>
      <w:tr w:rsidR="00B75CCC" w14:paraId="39288AF0" w14:textId="77777777" w:rsidTr="0094668D">
        <w:trPr>
          <w:jc w:val="center"/>
        </w:trPr>
        <w:tc>
          <w:tcPr>
            <w:tcW w:w="2157" w:type="dxa"/>
            <w:vAlign w:val="center"/>
          </w:tcPr>
          <w:p w14:paraId="6401D384" w14:textId="260BFA5D" w:rsidR="00B75CCC" w:rsidRDefault="00B75CCC" w:rsidP="0094668D">
            <w:pPr>
              <w:ind w:left="0"/>
              <w:jc w:val="center"/>
            </w:pPr>
            <w:r>
              <w:t>ncp_resetN</w:t>
            </w:r>
          </w:p>
        </w:tc>
        <w:tc>
          <w:tcPr>
            <w:tcW w:w="1134" w:type="dxa"/>
            <w:vAlign w:val="center"/>
          </w:tcPr>
          <w:p w14:paraId="351C52E9" w14:textId="3E7C4824" w:rsidR="00B75CCC" w:rsidRDefault="00B75CCC" w:rsidP="0094668D">
            <w:pPr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1AA573F6" w14:textId="2D820566" w:rsidR="00B75CCC" w:rsidRDefault="00B75CCC" w:rsidP="0094668D">
            <w:pPr>
              <w:ind w:left="0"/>
              <w:jc w:val="center"/>
            </w:pPr>
            <w:r>
              <w:t>I</w:t>
            </w:r>
          </w:p>
        </w:tc>
        <w:tc>
          <w:tcPr>
            <w:tcW w:w="5670" w:type="dxa"/>
            <w:vAlign w:val="center"/>
          </w:tcPr>
          <w:p w14:paraId="585E6A80" w14:textId="77777777" w:rsidR="00B75CCC" w:rsidRDefault="00B75CCC" w:rsidP="0094668D">
            <w:pPr>
              <w:ind w:left="0"/>
              <w:jc w:val="center"/>
            </w:pPr>
          </w:p>
        </w:tc>
      </w:tr>
      <w:tr w:rsidR="00B75CCC" w14:paraId="6ED00E43" w14:textId="77777777" w:rsidTr="0094668D">
        <w:trPr>
          <w:jc w:val="center"/>
        </w:trPr>
        <w:tc>
          <w:tcPr>
            <w:tcW w:w="2157" w:type="dxa"/>
            <w:vAlign w:val="center"/>
          </w:tcPr>
          <w:p w14:paraId="6366FC3E" w14:textId="77777777" w:rsidR="00B75CCC" w:rsidRDefault="00B75CCC" w:rsidP="0094668D">
            <w:pPr>
              <w:ind w:left="0"/>
              <w:jc w:val="center"/>
            </w:pPr>
          </w:p>
        </w:tc>
        <w:tc>
          <w:tcPr>
            <w:tcW w:w="1134" w:type="dxa"/>
            <w:vAlign w:val="center"/>
          </w:tcPr>
          <w:p w14:paraId="00E7B550" w14:textId="77777777" w:rsidR="00B75CCC" w:rsidRDefault="00B75CCC" w:rsidP="0094668D">
            <w:pPr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542368EC" w14:textId="77777777" w:rsidR="00B75CCC" w:rsidRDefault="00B75CCC" w:rsidP="0094668D">
            <w:pPr>
              <w:ind w:left="0"/>
              <w:jc w:val="center"/>
            </w:pPr>
          </w:p>
        </w:tc>
        <w:tc>
          <w:tcPr>
            <w:tcW w:w="5670" w:type="dxa"/>
            <w:vAlign w:val="center"/>
          </w:tcPr>
          <w:p w14:paraId="6D7CFBAD" w14:textId="77777777" w:rsidR="00B75CCC" w:rsidRDefault="00B75CCC" w:rsidP="0094668D">
            <w:pPr>
              <w:ind w:left="0"/>
              <w:jc w:val="center"/>
            </w:pPr>
          </w:p>
        </w:tc>
      </w:tr>
      <w:tr w:rsidR="00B75CCC" w14:paraId="26E289D4" w14:textId="77777777" w:rsidTr="0094668D">
        <w:trPr>
          <w:jc w:val="center"/>
        </w:trPr>
        <w:tc>
          <w:tcPr>
            <w:tcW w:w="2157" w:type="dxa"/>
            <w:vAlign w:val="center"/>
          </w:tcPr>
          <w:p w14:paraId="3EC00844" w14:textId="77777777" w:rsidR="00B75CCC" w:rsidRDefault="00B75CCC" w:rsidP="0094668D">
            <w:pPr>
              <w:ind w:left="0"/>
              <w:jc w:val="center"/>
            </w:pPr>
          </w:p>
        </w:tc>
        <w:tc>
          <w:tcPr>
            <w:tcW w:w="1134" w:type="dxa"/>
            <w:vAlign w:val="center"/>
          </w:tcPr>
          <w:p w14:paraId="6809F024" w14:textId="77777777" w:rsidR="00B75CCC" w:rsidRDefault="00B75CCC" w:rsidP="0094668D">
            <w:pPr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604E944E" w14:textId="77777777" w:rsidR="00B75CCC" w:rsidRDefault="00B75CCC" w:rsidP="0094668D">
            <w:pPr>
              <w:ind w:left="0"/>
              <w:jc w:val="center"/>
            </w:pPr>
          </w:p>
        </w:tc>
        <w:tc>
          <w:tcPr>
            <w:tcW w:w="5670" w:type="dxa"/>
            <w:vAlign w:val="center"/>
          </w:tcPr>
          <w:p w14:paraId="419C5E82" w14:textId="77777777" w:rsidR="00B75CCC" w:rsidRDefault="00B75CCC" w:rsidP="0094668D">
            <w:pPr>
              <w:ind w:left="0"/>
              <w:jc w:val="center"/>
            </w:pPr>
          </w:p>
        </w:tc>
      </w:tr>
      <w:tr w:rsidR="00B75CCC" w14:paraId="5CA7DC4F" w14:textId="77777777" w:rsidTr="0094668D">
        <w:trPr>
          <w:jc w:val="center"/>
        </w:trPr>
        <w:tc>
          <w:tcPr>
            <w:tcW w:w="2157" w:type="dxa"/>
            <w:vAlign w:val="center"/>
          </w:tcPr>
          <w:p w14:paraId="5BCE535E" w14:textId="77777777" w:rsidR="00B75CCC" w:rsidRDefault="00B75CCC" w:rsidP="0094668D">
            <w:pPr>
              <w:ind w:left="0"/>
              <w:jc w:val="center"/>
            </w:pPr>
          </w:p>
        </w:tc>
        <w:tc>
          <w:tcPr>
            <w:tcW w:w="1134" w:type="dxa"/>
            <w:vAlign w:val="center"/>
          </w:tcPr>
          <w:p w14:paraId="156136AF" w14:textId="77777777" w:rsidR="00B75CCC" w:rsidRDefault="00B75CCC" w:rsidP="0094668D">
            <w:pPr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4D7BA2E0" w14:textId="77777777" w:rsidR="00B75CCC" w:rsidRDefault="00B75CCC" w:rsidP="0094668D">
            <w:pPr>
              <w:ind w:left="0"/>
              <w:jc w:val="center"/>
            </w:pPr>
          </w:p>
        </w:tc>
        <w:tc>
          <w:tcPr>
            <w:tcW w:w="5670" w:type="dxa"/>
            <w:vAlign w:val="center"/>
          </w:tcPr>
          <w:p w14:paraId="1B245A45" w14:textId="77777777" w:rsidR="00B75CCC" w:rsidRDefault="00B75CCC" w:rsidP="0094668D">
            <w:pPr>
              <w:ind w:left="0"/>
              <w:jc w:val="center"/>
            </w:pPr>
          </w:p>
        </w:tc>
      </w:tr>
      <w:tr w:rsidR="00B75CCC" w14:paraId="2DF46605" w14:textId="77777777" w:rsidTr="0094668D">
        <w:trPr>
          <w:jc w:val="center"/>
        </w:trPr>
        <w:tc>
          <w:tcPr>
            <w:tcW w:w="2157" w:type="dxa"/>
            <w:vAlign w:val="center"/>
          </w:tcPr>
          <w:p w14:paraId="2EBBBB56" w14:textId="77777777" w:rsidR="00B75CCC" w:rsidRDefault="00B75CCC" w:rsidP="0094668D">
            <w:pPr>
              <w:ind w:left="0"/>
              <w:jc w:val="center"/>
            </w:pPr>
          </w:p>
        </w:tc>
        <w:tc>
          <w:tcPr>
            <w:tcW w:w="1134" w:type="dxa"/>
            <w:vAlign w:val="center"/>
          </w:tcPr>
          <w:p w14:paraId="730E96A6" w14:textId="77777777" w:rsidR="00B75CCC" w:rsidRDefault="00B75CCC" w:rsidP="0094668D">
            <w:pPr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11B6584B" w14:textId="77777777" w:rsidR="00B75CCC" w:rsidRDefault="00B75CCC" w:rsidP="0094668D">
            <w:pPr>
              <w:ind w:left="0"/>
              <w:jc w:val="center"/>
            </w:pPr>
          </w:p>
        </w:tc>
        <w:tc>
          <w:tcPr>
            <w:tcW w:w="5670" w:type="dxa"/>
            <w:vAlign w:val="center"/>
          </w:tcPr>
          <w:p w14:paraId="1B65DDA3" w14:textId="77777777" w:rsidR="00B75CCC" w:rsidRDefault="00B75CCC" w:rsidP="0094668D">
            <w:pPr>
              <w:ind w:left="0"/>
              <w:jc w:val="center"/>
            </w:pPr>
          </w:p>
        </w:tc>
      </w:tr>
    </w:tbl>
    <w:p w14:paraId="55599DA1" w14:textId="6A011203" w:rsidR="00B75CCC" w:rsidRDefault="00B75CCC"/>
    <w:p w14:paraId="461CE5D7" w14:textId="5DAA4065" w:rsidR="00B75CCC" w:rsidRDefault="00B75CCC"/>
    <w:p w14:paraId="677553FB" w14:textId="1B23B69A" w:rsidR="00B75CCC" w:rsidRDefault="00B75CCC"/>
    <w:p w14:paraId="4420F36F" w14:textId="77777777" w:rsidR="00B75CCC" w:rsidRDefault="00B75CCC"/>
    <w:p w14:paraId="59F8A66D" w14:textId="1B92E2C0" w:rsidR="00646D1E" w:rsidRDefault="00646D1E" w:rsidP="00646D1E">
      <w:pPr>
        <w:pStyle w:val="H2"/>
      </w:pPr>
      <w:r>
        <w:t>control signals</w:t>
      </w:r>
    </w:p>
    <w:p w14:paraId="6D11982B" w14:textId="5ED9D01A" w:rsidR="00646D1E" w:rsidRDefault="00646D1E">
      <w:r>
        <w:t>packet type, addresses</w:t>
      </w:r>
    </w:p>
    <w:p w14:paraId="651155A7" w14:textId="0F5D81E3" w:rsidR="00646D1E" w:rsidRDefault="00660912">
      <w:r>
        <w:t>the maximum Rx/Tx outstanding packet is 1, which means for request/response, the issuer can send maximum 2 packets if ACK is always not available.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157"/>
        <w:gridCol w:w="1134"/>
        <w:gridCol w:w="567"/>
        <w:gridCol w:w="5670"/>
      </w:tblGrid>
      <w:tr w:rsidR="00B75CCC" w14:paraId="200251D6" w14:textId="77777777" w:rsidTr="00B75CCC">
        <w:trPr>
          <w:jc w:val="center"/>
        </w:trPr>
        <w:tc>
          <w:tcPr>
            <w:tcW w:w="2157" w:type="dxa"/>
            <w:vAlign w:val="center"/>
          </w:tcPr>
          <w:p w14:paraId="618E07B5" w14:textId="7D3F510A" w:rsidR="00B75CCC" w:rsidRDefault="00B75CCC" w:rsidP="00B75CCC">
            <w:pPr>
              <w:ind w:left="0"/>
              <w:jc w:val="center"/>
            </w:pPr>
            <w:r>
              <w:t>signalName</w:t>
            </w:r>
          </w:p>
        </w:tc>
        <w:tc>
          <w:tcPr>
            <w:tcW w:w="1134" w:type="dxa"/>
            <w:vAlign w:val="center"/>
          </w:tcPr>
          <w:p w14:paraId="20CA9BF9" w14:textId="01B4837D" w:rsidR="00B75CCC" w:rsidRDefault="00B75CCC" w:rsidP="00B75CCC">
            <w:pPr>
              <w:ind w:left="0"/>
              <w:jc w:val="center"/>
            </w:pPr>
            <w:r>
              <w:t>width</w:t>
            </w:r>
          </w:p>
        </w:tc>
        <w:tc>
          <w:tcPr>
            <w:tcW w:w="567" w:type="dxa"/>
            <w:vAlign w:val="center"/>
          </w:tcPr>
          <w:p w14:paraId="17CE648B" w14:textId="6B3AB164" w:rsidR="00B75CCC" w:rsidRDefault="00B75CCC" w:rsidP="00B75CCC">
            <w:pPr>
              <w:ind w:left="0"/>
              <w:jc w:val="center"/>
            </w:pPr>
            <w:r>
              <w:t>I/O</w:t>
            </w:r>
          </w:p>
        </w:tc>
        <w:tc>
          <w:tcPr>
            <w:tcW w:w="5670" w:type="dxa"/>
            <w:vAlign w:val="center"/>
          </w:tcPr>
          <w:p w14:paraId="63F3EE1A" w14:textId="729D7312" w:rsidR="00B75CCC" w:rsidRDefault="00B75CCC" w:rsidP="00B75CCC">
            <w:pPr>
              <w:ind w:left="0"/>
              <w:jc w:val="center"/>
            </w:pPr>
            <w:r>
              <w:t>description</w:t>
            </w:r>
          </w:p>
        </w:tc>
      </w:tr>
      <w:tr w:rsidR="00B75CCC" w14:paraId="1F5878F1" w14:textId="77777777" w:rsidTr="00B75CCC">
        <w:trPr>
          <w:jc w:val="center"/>
        </w:trPr>
        <w:tc>
          <w:tcPr>
            <w:tcW w:w="2157" w:type="dxa"/>
            <w:vAlign w:val="center"/>
          </w:tcPr>
          <w:p w14:paraId="140A31EC" w14:textId="0A15FA08" w:rsidR="00B75CCC" w:rsidRDefault="00B75CCC" w:rsidP="00B75CCC">
            <w:pPr>
              <w:ind w:left="0"/>
              <w:jc w:val="center"/>
            </w:pPr>
            <w:r>
              <w:t>ncp_pktRxReq</w:t>
            </w:r>
          </w:p>
        </w:tc>
        <w:tc>
          <w:tcPr>
            <w:tcW w:w="1134" w:type="dxa"/>
            <w:vAlign w:val="center"/>
          </w:tcPr>
          <w:p w14:paraId="6629E088" w14:textId="14B90FB0" w:rsidR="00B75CCC" w:rsidRDefault="00B75CCC" w:rsidP="00B75CCC">
            <w:pPr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6F97AB47" w14:textId="1A9B7FAC" w:rsidR="00B75CCC" w:rsidRDefault="00B75CCC" w:rsidP="00B75CCC">
            <w:pPr>
              <w:ind w:left="0"/>
              <w:jc w:val="center"/>
            </w:pPr>
            <w:r>
              <w:t>I</w:t>
            </w:r>
          </w:p>
        </w:tc>
        <w:tc>
          <w:tcPr>
            <w:tcW w:w="5670" w:type="dxa"/>
            <w:vAlign w:val="center"/>
          </w:tcPr>
          <w:p w14:paraId="2892B5E2" w14:textId="176321B6" w:rsidR="00B75CCC" w:rsidRDefault="00660912" w:rsidP="00B75CCC">
            <w:pPr>
              <w:ind w:left="0"/>
            </w:pPr>
            <w:r>
              <w:t>request valid signal from client/server</w:t>
            </w:r>
          </w:p>
        </w:tc>
      </w:tr>
      <w:tr w:rsidR="00B75CCC" w14:paraId="3FE2E81E" w14:textId="77777777" w:rsidTr="00B75CCC">
        <w:trPr>
          <w:jc w:val="center"/>
        </w:trPr>
        <w:tc>
          <w:tcPr>
            <w:tcW w:w="2157" w:type="dxa"/>
            <w:vAlign w:val="center"/>
          </w:tcPr>
          <w:p w14:paraId="2024873A" w14:textId="346FBF7D" w:rsidR="00B75CCC" w:rsidRDefault="00B75CCC" w:rsidP="00B75CCC">
            <w:pPr>
              <w:ind w:left="0"/>
              <w:jc w:val="center"/>
            </w:pPr>
            <w:r>
              <w:t>ncp_pktRx</w:t>
            </w:r>
            <w:r w:rsidR="00660912">
              <w:t>Req</w:t>
            </w:r>
            <w:r>
              <w:t>Ack</w:t>
            </w:r>
          </w:p>
        </w:tc>
        <w:tc>
          <w:tcPr>
            <w:tcW w:w="1134" w:type="dxa"/>
            <w:vAlign w:val="center"/>
          </w:tcPr>
          <w:p w14:paraId="34646F19" w14:textId="1BE8A699" w:rsidR="00B75CCC" w:rsidRDefault="00B75CCC" w:rsidP="00B75CCC">
            <w:pPr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0C06E050" w14:textId="474C0F6D" w:rsidR="00B75CCC" w:rsidRDefault="00B75CCC" w:rsidP="00B75CCC">
            <w:pPr>
              <w:ind w:left="0"/>
              <w:jc w:val="center"/>
            </w:pPr>
            <w:r>
              <w:t>O</w:t>
            </w:r>
          </w:p>
        </w:tc>
        <w:tc>
          <w:tcPr>
            <w:tcW w:w="5670" w:type="dxa"/>
            <w:vAlign w:val="center"/>
          </w:tcPr>
          <w:p w14:paraId="7ED80273" w14:textId="79A8033F" w:rsidR="00B75CCC" w:rsidRDefault="00660912" w:rsidP="00B75CCC">
            <w:pPr>
              <w:ind w:left="0"/>
            </w:pPr>
            <w:r>
              <w:t>request valid signal, indicates pru has admitted this req</w:t>
            </w:r>
          </w:p>
        </w:tc>
      </w:tr>
      <w:tr w:rsidR="00B75CCC" w14:paraId="32A02B34" w14:textId="77777777" w:rsidTr="00B75CCC">
        <w:trPr>
          <w:jc w:val="center"/>
        </w:trPr>
        <w:tc>
          <w:tcPr>
            <w:tcW w:w="2157" w:type="dxa"/>
            <w:vAlign w:val="center"/>
          </w:tcPr>
          <w:p w14:paraId="7EEFA7ED" w14:textId="433C37D4" w:rsidR="00B75CCC" w:rsidRDefault="00660912" w:rsidP="00B75CCC">
            <w:pPr>
              <w:ind w:left="0"/>
              <w:jc w:val="center"/>
            </w:pPr>
            <w:r>
              <w:t>ncp_pktTxRsp</w:t>
            </w:r>
          </w:p>
        </w:tc>
        <w:tc>
          <w:tcPr>
            <w:tcW w:w="1134" w:type="dxa"/>
            <w:vAlign w:val="center"/>
          </w:tcPr>
          <w:p w14:paraId="4B0A37EB" w14:textId="4AE31334" w:rsidR="00B75CCC" w:rsidRDefault="00660912" w:rsidP="00B75CCC">
            <w:pPr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620FFFEC" w14:textId="046481B1" w:rsidR="00B75CCC" w:rsidRDefault="00660912" w:rsidP="00B75CCC">
            <w:pPr>
              <w:ind w:left="0"/>
              <w:jc w:val="center"/>
            </w:pPr>
            <w:r>
              <w:t>O</w:t>
            </w:r>
          </w:p>
        </w:tc>
        <w:tc>
          <w:tcPr>
            <w:tcW w:w="5670" w:type="dxa"/>
            <w:vAlign w:val="center"/>
          </w:tcPr>
          <w:p w14:paraId="1AD9DA80" w14:textId="710806A3" w:rsidR="00B75CCC" w:rsidRDefault="00660912" w:rsidP="00B75CCC">
            <w:pPr>
              <w:ind w:left="0"/>
            </w:pPr>
            <w:r>
              <w:t>response valid signal from PRU</w:t>
            </w:r>
          </w:p>
        </w:tc>
      </w:tr>
      <w:tr w:rsidR="00B75CCC" w14:paraId="03FB1073" w14:textId="77777777" w:rsidTr="00B75CCC">
        <w:trPr>
          <w:jc w:val="center"/>
        </w:trPr>
        <w:tc>
          <w:tcPr>
            <w:tcW w:w="2157" w:type="dxa"/>
            <w:vAlign w:val="center"/>
          </w:tcPr>
          <w:p w14:paraId="45A64767" w14:textId="55047E13" w:rsidR="00B75CCC" w:rsidRDefault="00660912" w:rsidP="00B75CCC">
            <w:pPr>
              <w:ind w:left="0"/>
              <w:jc w:val="center"/>
            </w:pPr>
            <w:r>
              <w:lastRenderedPageBreak/>
              <w:t>ncp_pktTxRspAck</w:t>
            </w:r>
          </w:p>
        </w:tc>
        <w:tc>
          <w:tcPr>
            <w:tcW w:w="1134" w:type="dxa"/>
            <w:vAlign w:val="center"/>
          </w:tcPr>
          <w:p w14:paraId="170E0845" w14:textId="28658867" w:rsidR="00B75CCC" w:rsidRDefault="00660912" w:rsidP="00B75CCC">
            <w:pPr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10600E58" w14:textId="5A2EA7AA" w:rsidR="00B75CCC" w:rsidRDefault="00660912" w:rsidP="00B75CCC">
            <w:pPr>
              <w:ind w:left="0"/>
              <w:jc w:val="center"/>
            </w:pPr>
            <w:r>
              <w:t>I</w:t>
            </w:r>
          </w:p>
        </w:tc>
        <w:tc>
          <w:tcPr>
            <w:tcW w:w="5670" w:type="dxa"/>
            <w:vAlign w:val="center"/>
          </w:tcPr>
          <w:p w14:paraId="50130030" w14:textId="77777777" w:rsidR="00B75CCC" w:rsidRDefault="00B75CCC" w:rsidP="00B75CCC">
            <w:pPr>
              <w:ind w:left="0"/>
            </w:pPr>
          </w:p>
        </w:tc>
      </w:tr>
      <w:tr w:rsidR="00B75CCC" w14:paraId="1DDF9248" w14:textId="77777777" w:rsidTr="00B75CCC">
        <w:trPr>
          <w:jc w:val="center"/>
        </w:trPr>
        <w:tc>
          <w:tcPr>
            <w:tcW w:w="2157" w:type="dxa"/>
            <w:vAlign w:val="center"/>
          </w:tcPr>
          <w:p w14:paraId="51B2CB8A" w14:textId="7F343088" w:rsidR="00B75CCC" w:rsidRDefault="00660912" w:rsidP="00B75CCC">
            <w:pPr>
              <w:ind w:left="0"/>
              <w:jc w:val="center"/>
            </w:pPr>
            <w:r>
              <w:t>ncp_pktTxReq</w:t>
            </w:r>
          </w:p>
        </w:tc>
        <w:tc>
          <w:tcPr>
            <w:tcW w:w="1134" w:type="dxa"/>
            <w:vAlign w:val="center"/>
          </w:tcPr>
          <w:p w14:paraId="53375D13" w14:textId="77777777" w:rsidR="00B75CCC" w:rsidRDefault="00B75CCC" w:rsidP="00B75CCC">
            <w:pPr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0DFA89FB" w14:textId="77777777" w:rsidR="00B75CCC" w:rsidRDefault="00B75CCC" w:rsidP="00B75CCC">
            <w:pPr>
              <w:ind w:left="0"/>
              <w:jc w:val="center"/>
            </w:pPr>
          </w:p>
        </w:tc>
        <w:tc>
          <w:tcPr>
            <w:tcW w:w="5670" w:type="dxa"/>
            <w:vAlign w:val="center"/>
          </w:tcPr>
          <w:p w14:paraId="5F8C211F" w14:textId="77777777" w:rsidR="00B75CCC" w:rsidRDefault="00B75CCC" w:rsidP="00660912">
            <w:pPr>
              <w:ind w:left="0"/>
            </w:pPr>
          </w:p>
        </w:tc>
      </w:tr>
      <w:tr w:rsidR="00B75CCC" w14:paraId="4E4E4D61" w14:textId="77777777" w:rsidTr="00B75CCC">
        <w:trPr>
          <w:jc w:val="center"/>
        </w:trPr>
        <w:tc>
          <w:tcPr>
            <w:tcW w:w="2157" w:type="dxa"/>
            <w:vAlign w:val="center"/>
          </w:tcPr>
          <w:p w14:paraId="24FB9CD7" w14:textId="1ABEA34C" w:rsidR="00B75CCC" w:rsidRDefault="00660912" w:rsidP="00B75CCC">
            <w:pPr>
              <w:ind w:left="0"/>
              <w:jc w:val="center"/>
            </w:pPr>
            <w:r>
              <w:t>ncp_pktTxAck</w:t>
            </w:r>
          </w:p>
        </w:tc>
        <w:tc>
          <w:tcPr>
            <w:tcW w:w="1134" w:type="dxa"/>
            <w:vAlign w:val="center"/>
          </w:tcPr>
          <w:p w14:paraId="63BC9EEC" w14:textId="77777777" w:rsidR="00B75CCC" w:rsidRDefault="00B75CCC" w:rsidP="00B75CCC">
            <w:pPr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5629B420" w14:textId="77777777" w:rsidR="00B75CCC" w:rsidRDefault="00B75CCC" w:rsidP="00B75CCC">
            <w:pPr>
              <w:ind w:left="0"/>
              <w:jc w:val="center"/>
            </w:pPr>
          </w:p>
        </w:tc>
        <w:tc>
          <w:tcPr>
            <w:tcW w:w="5670" w:type="dxa"/>
            <w:vAlign w:val="center"/>
          </w:tcPr>
          <w:p w14:paraId="18F01B26" w14:textId="77777777" w:rsidR="00B75CCC" w:rsidRDefault="00B75CCC" w:rsidP="00660912">
            <w:pPr>
              <w:ind w:left="0"/>
            </w:pPr>
          </w:p>
        </w:tc>
      </w:tr>
      <w:tr w:rsidR="00660912" w14:paraId="14F7D73B" w14:textId="77777777" w:rsidTr="00B75CCC">
        <w:trPr>
          <w:jc w:val="center"/>
        </w:trPr>
        <w:tc>
          <w:tcPr>
            <w:tcW w:w="2157" w:type="dxa"/>
            <w:vAlign w:val="center"/>
          </w:tcPr>
          <w:p w14:paraId="283E3C15" w14:textId="36390393" w:rsidR="00660912" w:rsidRDefault="00660912" w:rsidP="00B75CCC">
            <w:pPr>
              <w:ind w:left="0"/>
              <w:jc w:val="center"/>
            </w:pPr>
            <w:r>
              <w:t>ncp_pktRxRsp</w:t>
            </w:r>
          </w:p>
        </w:tc>
        <w:tc>
          <w:tcPr>
            <w:tcW w:w="1134" w:type="dxa"/>
            <w:vAlign w:val="center"/>
          </w:tcPr>
          <w:p w14:paraId="7693C672" w14:textId="77777777" w:rsidR="00660912" w:rsidRDefault="00660912" w:rsidP="00B75CCC">
            <w:pPr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1E30F4EF" w14:textId="77777777" w:rsidR="00660912" w:rsidRDefault="00660912" w:rsidP="00B75CCC">
            <w:pPr>
              <w:ind w:left="0"/>
              <w:jc w:val="center"/>
            </w:pPr>
          </w:p>
        </w:tc>
        <w:tc>
          <w:tcPr>
            <w:tcW w:w="5670" w:type="dxa"/>
            <w:vAlign w:val="center"/>
          </w:tcPr>
          <w:p w14:paraId="57312F7E" w14:textId="77777777" w:rsidR="00660912" w:rsidRDefault="00660912" w:rsidP="00660912">
            <w:pPr>
              <w:ind w:left="0"/>
            </w:pPr>
          </w:p>
        </w:tc>
      </w:tr>
      <w:tr w:rsidR="00660912" w14:paraId="1799E0F6" w14:textId="77777777" w:rsidTr="00B75CCC">
        <w:trPr>
          <w:jc w:val="center"/>
        </w:trPr>
        <w:tc>
          <w:tcPr>
            <w:tcW w:w="2157" w:type="dxa"/>
            <w:vAlign w:val="center"/>
          </w:tcPr>
          <w:p w14:paraId="0308BFD7" w14:textId="03FDC5FA" w:rsidR="00660912" w:rsidRDefault="00660912" w:rsidP="00B75CCC">
            <w:pPr>
              <w:ind w:left="0"/>
              <w:jc w:val="center"/>
            </w:pPr>
            <w:r>
              <w:t>ncp_pktRxRspAck</w:t>
            </w:r>
          </w:p>
        </w:tc>
        <w:tc>
          <w:tcPr>
            <w:tcW w:w="1134" w:type="dxa"/>
            <w:vAlign w:val="center"/>
          </w:tcPr>
          <w:p w14:paraId="01B44093" w14:textId="77777777" w:rsidR="00660912" w:rsidRDefault="00660912" w:rsidP="00B75CCC">
            <w:pPr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7B1DF3FC" w14:textId="77777777" w:rsidR="00660912" w:rsidRDefault="00660912" w:rsidP="00B75CCC">
            <w:pPr>
              <w:ind w:left="0"/>
              <w:jc w:val="center"/>
            </w:pPr>
          </w:p>
        </w:tc>
        <w:tc>
          <w:tcPr>
            <w:tcW w:w="5670" w:type="dxa"/>
            <w:vAlign w:val="center"/>
          </w:tcPr>
          <w:p w14:paraId="4725FE4E" w14:textId="77777777" w:rsidR="00660912" w:rsidRDefault="00660912" w:rsidP="00660912">
            <w:pPr>
              <w:ind w:left="0"/>
            </w:pPr>
          </w:p>
        </w:tc>
      </w:tr>
      <w:tr w:rsidR="00660912" w14:paraId="70B345B4" w14:textId="77777777" w:rsidTr="00B75CCC">
        <w:trPr>
          <w:jc w:val="center"/>
        </w:trPr>
        <w:tc>
          <w:tcPr>
            <w:tcW w:w="2157" w:type="dxa"/>
            <w:vAlign w:val="center"/>
          </w:tcPr>
          <w:p w14:paraId="0558030E" w14:textId="77777777" w:rsidR="00660912" w:rsidRDefault="00660912" w:rsidP="00B75CCC">
            <w:pPr>
              <w:ind w:left="0"/>
              <w:jc w:val="center"/>
            </w:pPr>
          </w:p>
        </w:tc>
        <w:tc>
          <w:tcPr>
            <w:tcW w:w="1134" w:type="dxa"/>
            <w:vAlign w:val="center"/>
          </w:tcPr>
          <w:p w14:paraId="1C79E0B8" w14:textId="77777777" w:rsidR="00660912" w:rsidRDefault="00660912" w:rsidP="00B75CCC">
            <w:pPr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0AAEA1E7" w14:textId="77777777" w:rsidR="00660912" w:rsidRDefault="00660912" w:rsidP="00B75CCC">
            <w:pPr>
              <w:ind w:left="0"/>
              <w:jc w:val="center"/>
            </w:pPr>
          </w:p>
        </w:tc>
        <w:tc>
          <w:tcPr>
            <w:tcW w:w="5670" w:type="dxa"/>
            <w:vAlign w:val="center"/>
          </w:tcPr>
          <w:p w14:paraId="6885D117" w14:textId="77777777" w:rsidR="00660912" w:rsidRDefault="00660912" w:rsidP="00660912">
            <w:pPr>
              <w:ind w:left="0"/>
            </w:pPr>
          </w:p>
        </w:tc>
      </w:tr>
      <w:tr w:rsidR="00660912" w14:paraId="214695E0" w14:textId="77777777" w:rsidTr="00B75CCC">
        <w:trPr>
          <w:jc w:val="center"/>
        </w:trPr>
        <w:tc>
          <w:tcPr>
            <w:tcW w:w="2157" w:type="dxa"/>
            <w:vAlign w:val="center"/>
          </w:tcPr>
          <w:p w14:paraId="28860F3E" w14:textId="77777777" w:rsidR="00660912" w:rsidRDefault="00660912" w:rsidP="00B75CCC">
            <w:pPr>
              <w:ind w:left="0"/>
              <w:jc w:val="center"/>
            </w:pPr>
          </w:p>
        </w:tc>
        <w:tc>
          <w:tcPr>
            <w:tcW w:w="1134" w:type="dxa"/>
            <w:vAlign w:val="center"/>
          </w:tcPr>
          <w:p w14:paraId="3A0372F3" w14:textId="77777777" w:rsidR="00660912" w:rsidRDefault="00660912" w:rsidP="00B75CCC">
            <w:pPr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315D9B50" w14:textId="77777777" w:rsidR="00660912" w:rsidRDefault="00660912" w:rsidP="00B75CCC">
            <w:pPr>
              <w:ind w:left="0"/>
              <w:jc w:val="center"/>
            </w:pPr>
          </w:p>
        </w:tc>
        <w:tc>
          <w:tcPr>
            <w:tcW w:w="5670" w:type="dxa"/>
            <w:vAlign w:val="center"/>
          </w:tcPr>
          <w:p w14:paraId="6F1C0707" w14:textId="77777777" w:rsidR="00660912" w:rsidRDefault="00660912" w:rsidP="00660912">
            <w:pPr>
              <w:ind w:left="0"/>
            </w:pPr>
          </w:p>
        </w:tc>
      </w:tr>
      <w:tr w:rsidR="00660912" w14:paraId="213DDAE8" w14:textId="77777777" w:rsidTr="00B75CCC">
        <w:trPr>
          <w:jc w:val="center"/>
        </w:trPr>
        <w:tc>
          <w:tcPr>
            <w:tcW w:w="2157" w:type="dxa"/>
            <w:vAlign w:val="center"/>
          </w:tcPr>
          <w:p w14:paraId="2BF06F71" w14:textId="77777777" w:rsidR="00660912" w:rsidRDefault="00660912" w:rsidP="00B75CCC">
            <w:pPr>
              <w:ind w:left="0"/>
              <w:jc w:val="center"/>
            </w:pPr>
          </w:p>
        </w:tc>
        <w:tc>
          <w:tcPr>
            <w:tcW w:w="1134" w:type="dxa"/>
            <w:vAlign w:val="center"/>
          </w:tcPr>
          <w:p w14:paraId="41F01D50" w14:textId="77777777" w:rsidR="00660912" w:rsidRDefault="00660912" w:rsidP="00B75CCC">
            <w:pPr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33A1690B" w14:textId="77777777" w:rsidR="00660912" w:rsidRDefault="00660912" w:rsidP="00B75CCC">
            <w:pPr>
              <w:ind w:left="0"/>
              <w:jc w:val="center"/>
            </w:pPr>
          </w:p>
        </w:tc>
        <w:tc>
          <w:tcPr>
            <w:tcW w:w="5670" w:type="dxa"/>
            <w:vAlign w:val="center"/>
          </w:tcPr>
          <w:p w14:paraId="5247A2D0" w14:textId="77777777" w:rsidR="00660912" w:rsidRDefault="00660912" w:rsidP="00660912">
            <w:pPr>
              <w:ind w:left="0"/>
            </w:pPr>
          </w:p>
        </w:tc>
      </w:tr>
    </w:tbl>
    <w:p w14:paraId="03AB0968" w14:textId="539493CD" w:rsidR="00B75CCC" w:rsidRDefault="00B75CCC"/>
    <w:p w14:paraId="05F70215" w14:textId="77777777" w:rsidR="00B75CCC" w:rsidRDefault="00B75CCC"/>
    <w:p w14:paraId="29CCDAE6" w14:textId="4312A71A" w:rsidR="00646D1E" w:rsidRDefault="00646D1E" w:rsidP="00646D1E">
      <w:pPr>
        <w:pStyle w:val="H2"/>
      </w:pPr>
      <w:r>
        <w:t>data and packet message signals</w:t>
      </w:r>
    </w:p>
    <w:p w14:paraId="5AC04432" w14:textId="3A1D8771" w:rsidR="00646D1E" w:rsidRDefault="00B75CCC">
      <w:r>
        <w:t>packet data</w:t>
      </w:r>
    </w:p>
    <w:p w14:paraId="1DF73E67" w14:textId="3121A9B8" w:rsidR="00EB6D0B" w:rsidRDefault="00EB6D0B"/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157"/>
        <w:gridCol w:w="1134"/>
        <w:gridCol w:w="567"/>
        <w:gridCol w:w="5670"/>
      </w:tblGrid>
      <w:tr w:rsidR="00B75CCC" w14:paraId="36A3B772" w14:textId="77777777" w:rsidTr="0094668D">
        <w:trPr>
          <w:jc w:val="center"/>
        </w:trPr>
        <w:tc>
          <w:tcPr>
            <w:tcW w:w="2157" w:type="dxa"/>
            <w:vAlign w:val="center"/>
          </w:tcPr>
          <w:p w14:paraId="6963FFF4" w14:textId="77777777" w:rsidR="00B75CCC" w:rsidRDefault="00B75CCC" w:rsidP="0094668D">
            <w:pPr>
              <w:ind w:left="0"/>
              <w:jc w:val="center"/>
            </w:pPr>
            <w:r>
              <w:t>signalName</w:t>
            </w:r>
          </w:p>
        </w:tc>
        <w:tc>
          <w:tcPr>
            <w:tcW w:w="1134" w:type="dxa"/>
            <w:vAlign w:val="center"/>
          </w:tcPr>
          <w:p w14:paraId="3C5F1978" w14:textId="77777777" w:rsidR="00B75CCC" w:rsidRDefault="00B75CCC" w:rsidP="0094668D">
            <w:pPr>
              <w:ind w:left="0"/>
              <w:jc w:val="center"/>
            </w:pPr>
            <w:r>
              <w:t>width</w:t>
            </w:r>
          </w:p>
        </w:tc>
        <w:tc>
          <w:tcPr>
            <w:tcW w:w="567" w:type="dxa"/>
            <w:vAlign w:val="center"/>
          </w:tcPr>
          <w:p w14:paraId="2760E4AA" w14:textId="77777777" w:rsidR="00B75CCC" w:rsidRDefault="00B75CCC" w:rsidP="0094668D">
            <w:pPr>
              <w:ind w:left="0"/>
              <w:jc w:val="center"/>
            </w:pPr>
            <w:r>
              <w:t>I/O</w:t>
            </w:r>
          </w:p>
        </w:tc>
        <w:tc>
          <w:tcPr>
            <w:tcW w:w="5670" w:type="dxa"/>
            <w:vAlign w:val="center"/>
          </w:tcPr>
          <w:p w14:paraId="4B311FF4" w14:textId="77777777" w:rsidR="00B75CCC" w:rsidRDefault="00B75CCC" w:rsidP="0094668D">
            <w:pPr>
              <w:ind w:left="0"/>
              <w:jc w:val="center"/>
            </w:pPr>
            <w:r>
              <w:t>description</w:t>
            </w:r>
          </w:p>
        </w:tc>
      </w:tr>
      <w:tr w:rsidR="00B75CCC" w14:paraId="6804A66E" w14:textId="77777777" w:rsidTr="0094668D">
        <w:trPr>
          <w:jc w:val="center"/>
        </w:trPr>
        <w:tc>
          <w:tcPr>
            <w:tcW w:w="2157" w:type="dxa"/>
            <w:vAlign w:val="center"/>
          </w:tcPr>
          <w:p w14:paraId="41C16828" w14:textId="53FD7A0F" w:rsidR="00B75CCC" w:rsidRDefault="00660912" w:rsidP="0094668D">
            <w:pPr>
              <w:ind w:left="0"/>
              <w:jc w:val="center"/>
            </w:pPr>
            <w:r>
              <w:t>ncp_pktRxData</w:t>
            </w:r>
          </w:p>
        </w:tc>
        <w:tc>
          <w:tcPr>
            <w:tcW w:w="1134" w:type="dxa"/>
            <w:vAlign w:val="center"/>
          </w:tcPr>
          <w:p w14:paraId="33C594E8" w14:textId="2EB6653A" w:rsidR="00B75CCC" w:rsidRDefault="00660912" w:rsidP="0094668D">
            <w:pPr>
              <w:ind w:left="0"/>
              <w:jc w:val="center"/>
            </w:pPr>
            <w:r>
              <w:t>128</w:t>
            </w:r>
          </w:p>
        </w:tc>
        <w:tc>
          <w:tcPr>
            <w:tcW w:w="567" w:type="dxa"/>
            <w:vAlign w:val="center"/>
          </w:tcPr>
          <w:p w14:paraId="3DEE61F9" w14:textId="485C140B" w:rsidR="00B75CCC" w:rsidRDefault="00660912" w:rsidP="0094668D">
            <w:pPr>
              <w:ind w:left="0"/>
              <w:jc w:val="center"/>
            </w:pPr>
            <w:r>
              <w:t>I</w:t>
            </w:r>
          </w:p>
        </w:tc>
        <w:tc>
          <w:tcPr>
            <w:tcW w:w="5670" w:type="dxa"/>
            <w:vAlign w:val="center"/>
          </w:tcPr>
          <w:p w14:paraId="7D315130" w14:textId="77777777" w:rsidR="00B75CCC" w:rsidRDefault="00B75CCC" w:rsidP="0094668D">
            <w:pPr>
              <w:ind w:left="0"/>
              <w:jc w:val="center"/>
            </w:pPr>
          </w:p>
        </w:tc>
      </w:tr>
      <w:tr w:rsidR="00B75CCC" w14:paraId="75C74878" w14:textId="77777777" w:rsidTr="0094668D">
        <w:trPr>
          <w:jc w:val="center"/>
        </w:trPr>
        <w:tc>
          <w:tcPr>
            <w:tcW w:w="2157" w:type="dxa"/>
            <w:vAlign w:val="center"/>
          </w:tcPr>
          <w:p w14:paraId="1571BDE1" w14:textId="5B5E3DFE" w:rsidR="00B75CCC" w:rsidRDefault="00660912" w:rsidP="0094668D">
            <w:pPr>
              <w:ind w:left="0"/>
              <w:jc w:val="center"/>
            </w:pPr>
            <w:r>
              <w:t>ncp_pktTxData</w:t>
            </w:r>
          </w:p>
        </w:tc>
        <w:tc>
          <w:tcPr>
            <w:tcW w:w="1134" w:type="dxa"/>
            <w:vAlign w:val="center"/>
          </w:tcPr>
          <w:p w14:paraId="478E1424" w14:textId="4524366F" w:rsidR="00B75CCC" w:rsidRDefault="00660912" w:rsidP="0094668D">
            <w:pPr>
              <w:ind w:left="0"/>
              <w:jc w:val="center"/>
            </w:pPr>
            <w:r>
              <w:t>128</w:t>
            </w:r>
          </w:p>
        </w:tc>
        <w:tc>
          <w:tcPr>
            <w:tcW w:w="567" w:type="dxa"/>
            <w:vAlign w:val="center"/>
          </w:tcPr>
          <w:p w14:paraId="30A773C8" w14:textId="7864A6B3" w:rsidR="00B75CCC" w:rsidRDefault="00660912" w:rsidP="0094668D">
            <w:pPr>
              <w:ind w:left="0"/>
              <w:jc w:val="center"/>
            </w:pPr>
            <w:r>
              <w:t>O</w:t>
            </w:r>
          </w:p>
        </w:tc>
        <w:tc>
          <w:tcPr>
            <w:tcW w:w="5670" w:type="dxa"/>
            <w:vAlign w:val="center"/>
          </w:tcPr>
          <w:p w14:paraId="23119D2B" w14:textId="77777777" w:rsidR="00B75CCC" w:rsidRDefault="00B75CCC" w:rsidP="0094668D">
            <w:pPr>
              <w:ind w:left="0"/>
              <w:jc w:val="center"/>
            </w:pPr>
          </w:p>
        </w:tc>
      </w:tr>
      <w:tr w:rsidR="00B75CCC" w14:paraId="5C1507A9" w14:textId="77777777" w:rsidTr="0094668D">
        <w:trPr>
          <w:jc w:val="center"/>
        </w:trPr>
        <w:tc>
          <w:tcPr>
            <w:tcW w:w="2157" w:type="dxa"/>
            <w:vAlign w:val="center"/>
          </w:tcPr>
          <w:p w14:paraId="7934193A" w14:textId="77777777" w:rsidR="00B75CCC" w:rsidRDefault="00B75CCC" w:rsidP="0094668D">
            <w:pPr>
              <w:ind w:left="0"/>
              <w:jc w:val="center"/>
            </w:pPr>
          </w:p>
        </w:tc>
        <w:tc>
          <w:tcPr>
            <w:tcW w:w="1134" w:type="dxa"/>
            <w:vAlign w:val="center"/>
          </w:tcPr>
          <w:p w14:paraId="5EB8CD2A" w14:textId="77777777" w:rsidR="00B75CCC" w:rsidRDefault="00B75CCC" w:rsidP="0094668D">
            <w:pPr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72A3B147" w14:textId="77777777" w:rsidR="00B75CCC" w:rsidRDefault="00B75CCC" w:rsidP="0094668D">
            <w:pPr>
              <w:ind w:left="0"/>
              <w:jc w:val="center"/>
            </w:pPr>
          </w:p>
        </w:tc>
        <w:tc>
          <w:tcPr>
            <w:tcW w:w="5670" w:type="dxa"/>
            <w:vAlign w:val="center"/>
          </w:tcPr>
          <w:p w14:paraId="0CD4D5A6" w14:textId="77777777" w:rsidR="00B75CCC" w:rsidRDefault="00B75CCC" w:rsidP="0094668D">
            <w:pPr>
              <w:ind w:left="0"/>
              <w:jc w:val="center"/>
            </w:pPr>
          </w:p>
        </w:tc>
      </w:tr>
      <w:tr w:rsidR="00B75CCC" w14:paraId="6D1F4E95" w14:textId="77777777" w:rsidTr="0094668D">
        <w:trPr>
          <w:jc w:val="center"/>
        </w:trPr>
        <w:tc>
          <w:tcPr>
            <w:tcW w:w="2157" w:type="dxa"/>
            <w:vAlign w:val="center"/>
          </w:tcPr>
          <w:p w14:paraId="2DD3CDBD" w14:textId="77777777" w:rsidR="00B75CCC" w:rsidRDefault="00B75CCC" w:rsidP="0094668D">
            <w:pPr>
              <w:ind w:left="0"/>
              <w:jc w:val="center"/>
            </w:pPr>
          </w:p>
        </w:tc>
        <w:tc>
          <w:tcPr>
            <w:tcW w:w="1134" w:type="dxa"/>
            <w:vAlign w:val="center"/>
          </w:tcPr>
          <w:p w14:paraId="3188A25A" w14:textId="77777777" w:rsidR="00B75CCC" w:rsidRDefault="00B75CCC" w:rsidP="0094668D">
            <w:pPr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61C9369A" w14:textId="77777777" w:rsidR="00B75CCC" w:rsidRDefault="00B75CCC" w:rsidP="0094668D">
            <w:pPr>
              <w:ind w:left="0"/>
              <w:jc w:val="center"/>
            </w:pPr>
          </w:p>
        </w:tc>
        <w:tc>
          <w:tcPr>
            <w:tcW w:w="5670" w:type="dxa"/>
            <w:vAlign w:val="center"/>
          </w:tcPr>
          <w:p w14:paraId="7F409EF6" w14:textId="77777777" w:rsidR="00B75CCC" w:rsidRDefault="00B75CCC" w:rsidP="0094668D">
            <w:pPr>
              <w:ind w:left="0"/>
              <w:jc w:val="center"/>
            </w:pPr>
          </w:p>
        </w:tc>
      </w:tr>
      <w:tr w:rsidR="00B75CCC" w14:paraId="7B6F255A" w14:textId="77777777" w:rsidTr="0094668D">
        <w:trPr>
          <w:jc w:val="center"/>
        </w:trPr>
        <w:tc>
          <w:tcPr>
            <w:tcW w:w="2157" w:type="dxa"/>
            <w:vAlign w:val="center"/>
          </w:tcPr>
          <w:p w14:paraId="651696D9" w14:textId="77777777" w:rsidR="00B75CCC" w:rsidRDefault="00B75CCC" w:rsidP="0094668D">
            <w:pPr>
              <w:ind w:left="0"/>
              <w:jc w:val="center"/>
            </w:pPr>
          </w:p>
        </w:tc>
        <w:tc>
          <w:tcPr>
            <w:tcW w:w="1134" w:type="dxa"/>
            <w:vAlign w:val="center"/>
          </w:tcPr>
          <w:p w14:paraId="2EA5F240" w14:textId="77777777" w:rsidR="00B75CCC" w:rsidRDefault="00B75CCC" w:rsidP="0094668D">
            <w:pPr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2F4B5EE9" w14:textId="77777777" w:rsidR="00B75CCC" w:rsidRDefault="00B75CCC" w:rsidP="0094668D">
            <w:pPr>
              <w:ind w:left="0"/>
              <w:jc w:val="center"/>
            </w:pPr>
          </w:p>
        </w:tc>
        <w:tc>
          <w:tcPr>
            <w:tcW w:w="5670" w:type="dxa"/>
            <w:vAlign w:val="center"/>
          </w:tcPr>
          <w:p w14:paraId="7984EC6E" w14:textId="77777777" w:rsidR="00B75CCC" w:rsidRDefault="00B75CCC" w:rsidP="0094668D">
            <w:pPr>
              <w:ind w:left="0"/>
              <w:jc w:val="center"/>
            </w:pPr>
          </w:p>
        </w:tc>
      </w:tr>
      <w:tr w:rsidR="00B75CCC" w14:paraId="1C6FCC56" w14:textId="77777777" w:rsidTr="0094668D">
        <w:trPr>
          <w:jc w:val="center"/>
        </w:trPr>
        <w:tc>
          <w:tcPr>
            <w:tcW w:w="2157" w:type="dxa"/>
            <w:vAlign w:val="center"/>
          </w:tcPr>
          <w:p w14:paraId="71F8F563" w14:textId="77777777" w:rsidR="00B75CCC" w:rsidRDefault="00B75CCC" w:rsidP="0094668D">
            <w:pPr>
              <w:ind w:left="0"/>
              <w:jc w:val="center"/>
            </w:pPr>
          </w:p>
        </w:tc>
        <w:tc>
          <w:tcPr>
            <w:tcW w:w="1134" w:type="dxa"/>
            <w:vAlign w:val="center"/>
          </w:tcPr>
          <w:p w14:paraId="76EAD55E" w14:textId="77777777" w:rsidR="00B75CCC" w:rsidRDefault="00B75CCC" w:rsidP="0094668D">
            <w:pPr>
              <w:ind w:left="0"/>
              <w:jc w:val="center"/>
            </w:pPr>
          </w:p>
        </w:tc>
        <w:tc>
          <w:tcPr>
            <w:tcW w:w="567" w:type="dxa"/>
            <w:vAlign w:val="center"/>
          </w:tcPr>
          <w:p w14:paraId="2A086179" w14:textId="77777777" w:rsidR="00B75CCC" w:rsidRDefault="00B75CCC" w:rsidP="0094668D">
            <w:pPr>
              <w:ind w:left="0"/>
              <w:jc w:val="center"/>
            </w:pPr>
          </w:p>
        </w:tc>
        <w:tc>
          <w:tcPr>
            <w:tcW w:w="5670" w:type="dxa"/>
            <w:vAlign w:val="center"/>
          </w:tcPr>
          <w:p w14:paraId="1E902F35" w14:textId="77777777" w:rsidR="00B75CCC" w:rsidRDefault="00B75CCC" w:rsidP="0094668D">
            <w:pPr>
              <w:ind w:left="0"/>
              <w:jc w:val="center"/>
            </w:pPr>
          </w:p>
        </w:tc>
      </w:tr>
    </w:tbl>
    <w:p w14:paraId="7378C970" w14:textId="7BD4C678" w:rsidR="00EB6D0B" w:rsidRDefault="00EB6D0B"/>
    <w:p w14:paraId="2CCEE24E" w14:textId="77777777" w:rsidR="00EB6D0B" w:rsidRDefault="00EB6D0B"/>
    <w:p w14:paraId="39CFEDCA" w14:textId="1DD954F0" w:rsidR="00893A05" w:rsidRDefault="00FF08E6" w:rsidP="00FF08E6">
      <w:pPr>
        <w:pStyle w:val="H2"/>
      </w:pPr>
      <w:r>
        <w:t>timing diagram</w:t>
      </w:r>
    </w:p>
    <w:p w14:paraId="359C40DF" w14:textId="763D1631" w:rsidR="00FF08E6" w:rsidRDefault="00FF08E6">
      <w:r>
        <w:t>TBD</w:t>
      </w:r>
    </w:p>
    <w:p w14:paraId="578BFC13" w14:textId="77777777" w:rsidR="00931631" w:rsidRDefault="00931631"/>
    <w:p w14:paraId="3034379B" w14:textId="5E460CF9" w:rsidR="00931631" w:rsidRDefault="00931631"/>
    <w:p w14:paraId="4C92693E" w14:textId="27DC4877" w:rsidR="00931631" w:rsidRDefault="00AE1C00">
      <w:r>
        <w:br w:type="page"/>
      </w:r>
    </w:p>
    <w:p w14:paraId="6C5AB15D" w14:textId="3A0BD57A" w:rsidR="00AE1C00" w:rsidRDefault="00AE1C00" w:rsidP="00AE1C00">
      <w:pPr>
        <w:pStyle w:val="T1"/>
      </w:pPr>
      <w:r>
        <w:lastRenderedPageBreak/>
        <w:t>PRU topology</w:t>
      </w:r>
    </w:p>
    <w:p w14:paraId="0CA1D60E" w14:textId="379D7CC7" w:rsidR="00AE1C00" w:rsidRDefault="00AE1C00"/>
    <w:p w14:paraId="2FC89FC8" w14:textId="4E4DDBBD" w:rsidR="00AE1C00" w:rsidRDefault="00ED4BBE">
      <w:r w:rsidRPr="00ED4BBE">
        <w:drawing>
          <wp:inline distT="0" distB="0" distL="0" distR="0" wp14:anchorId="1BF3CCA9" wp14:editId="20A74971">
            <wp:extent cx="5486400" cy="5778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7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9D935" w14:textId="7D115482" w:rsidR="00AE1C00" w:rsidRDefault="00ED4BBE">
      <w:r>
        <w:t>(TBD), sketch</w:t>
      </w:r>
    </w:p>
    <w:p w14:paraId="1657CB1B" w14:textId="4117925E" w:rsidR="00AE1C00" w:rsidRDefault="00AE1C00"/>
    <w:p w14:paraId="4056E588" w14:textId="77777777" w:rsidR="00AE1C00" w:rsidRDefault="00AE1C00"/>
    <w:p w14:paraId="2D069D54" w14:textId="71CE784E" w:rsidR="00F7201D" w:rsidRDefault="00F7201D" w:rsidP="00F7201D"/>
    <w:p w14:paraId="18EA2B8B" w14:textId="6A9539DA" w:rsidR="00F7201D" w:rsidRDefault="00F7201D" w:rsidP="00F7201D"/>
    <w:p w14:paraId="79D94F89" w14:textId="20CD37D4" w:rsidR="00F7201D" w:rsidRDefault="00F7201D" w:rsidP="00F7201D"/>
    <w:p w14:paraId="7BE379A2" w14:textId="24CE0735" w:rsidR="00F7201D" w:rsidRDefault="00F005BF" w:rsidP="00F005BF">
      <w:pPr>
        <w:pStyle w:val="T1"/>
      </w:pPr>
      <w:r>
        <w:lastRenderedPageBreak/>
        <w:t>design structure</w:t>
      </w:r>
    </w:p>
    <w:p w14:paraId="0EF74EE7" w14:textId="53EED35D" w:rsidR="00F005BF" w:rsidRDefault="00F005BF" w:rsidP="00F7201D"/>
    <w:p w14:paraId="0C2F731A" w14:textId="0F1413E7" w:rsidR="003446B5" w:rsidRDefault="00185BD8" w:rsidP="00185BD8">
      <w:pPr>
        <w:pStyle w:val="H1"/>
      </w:pPr>
      <w:r>
        <w:t>top level hierarchy</w:t>
      </w:r>
    </w:p>
    <w:p w14:paraId="104C4CB4" w14:textId="5A274951" w:rsidR="00185BD8" w:rsidRDefault="00185BD8" w:rsidP="00F7201D"/>
    <w:p w14:paraId="30347D8C" w14:textId="13C183EE" w:rsidR="00185BD8" w:rsidRDefault="00185BD8" w:rsidP="00F7201D">
      <w:r w:rsidRPr="00185BD8">
        <w:drawing>
          <wp:inline distT="0" distB="0" distL="0" distR="0" wp14:anchorId="01EEFDEF" wp14:editId="0DCE4337">
            <wp:extent cx="5486400" cy="36252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A08B0" w14:textId="1D78DF7D" w:rsidR="00F005BF" w:rsidRDefault="00B5367A" w:rsidP="00F7201D">
      <w:r>
        <w:t>(TBD) sketch</w:t>
      </w:r>
    </w:p>
    <w:p w14:paraId="62EEB1B9" w14:textId="27962DD8" w:rsidR="00F005BF" w:rsidRDefault="00F005BF" w:rsidP="00F7201D"/>
    <w:p w14:paraId="476977C2" w14:textId="196697AA" w:rsidR="009A7E56" w:rsidRDefault="009A7E56" w:rsidP="009A7E56">
      <w:pPr>
        <w:pStyle w:val="H1"/>
      </w:pPr>
      <w:r>
        <w:t>packet editor component</w:t>
      </w:r>
    </w:p>
    <w:p w14:paraId="2F160E51" w14:textId="178BA4F5" w:rsidR="009A7E56" w:rsidRDefault="009A7E56" w:rsidP="00F7201D">
      <w:r>
        <w:t>PEC, is a packet process and NCP conversion component. Assemble/Dissemble packet and send/receive on NCP port.</w:t>
      </w:r>
    </w:p>
    <w:p w14:paraId="4ABE0E9D" w14:textId="78438A34" w:rsidR="009A7E56" w:rsidRDefault="009A7E56" w:rsidP="00F7201D"/>
    <w:p w14:paraId="5219DFAE" w14:textId="72144BF9" w:rsidR="009A7E56" w:rsidRDefault="009A7E56" w:rsidP="009A7E56">
      <w:pPr>
        <w:pStyle w:val="H2"/>
      </w:pPr>
      <w:r>
        <w:t>NCP converter</w:t>
      </w:r>
    </w:p>
    <w:p w14:paraId="0FB3883F" w14:textId="7AB30DF9" w:rsidR="009A7E56" w:rsidRDefault="009A7E56" w:rsidP="00F7201D"/>
    <w:p w14:paraId="422C0CE2" w14:textId="2EF704A8" w:rsidR="009A7E56" w:rsidRDefault="009A7E56" w:rsidP="00F7201D"/>
    <w:p w14:paraId="557A709B" w14:textId="75A1055A" w:rsidR="009A7E56" w:rsidRDefault="009A7E56" w:rsidP="009A7E56">
      <w:pPr>
        <w:pStyle w:val="H2"/>
      </w:pPr>
      <w:r>
        <w:t>packet assembler</w:t>
      </w:r>
    </w:p>
    <w:p w14:paraId="3D573B77" w14:textId="1006F2DD" w:rsidR="009A7E56" w:rsidRDefault="009A7E56" w:rsidP="00F7201D"/>
    <w:p w14:paraId="759FBD7B" w14:textId="77777777" w:rsidR="006F6F12" w:rsidRDefault="006F6F12" w:rsidP="00F7201D"/>
    <w:p w14:paraId="6A4E8780" w14:textId="77777777" w:rsidR="009A7E56" w:rsidRDefault="009A7E56" w:rsidP="00F7201D"/>
    <w:p w14:paraId="18D6A33B" w14:textId="6F00186C" w:rsidR="009A7E56" w:rsidRDefault="009A7E56" w:rsidP="009A7E56">
      <w:pPr>
        <w:pStyle w:val="H2"/>
      </w:pPr>
      <w:r w:rsidRPr="009A7E56">
        <w:t>packet</w:t>
      </w:r>
      <w:r>
        <w:t xml:space="preserve"> dissembler</w:t>
      </w:r>
    </w:p>
    <w:p w14:paraId="11BC2A65" w14:textId="0C35168A" w:rsidR="009A7E56" w:rsidRDefault="00A47B27" w:rsidP="00F7201D">
      <w:r>
        <w:t>By receiving a packet, will dissemble it and trigger different signals to next component.</w:t>
      </w:r>
    </w:p>
    <w:p w14:paraId="6BAE738A" w14:textId="2C26E506" w:rsidR="006F6F12" w:rsidRDefault="006F6F12" w:rsidP="006F6F12">
      <w:pPr>
        <w:pStyle w:val="H3"/>
      </w:pPr>
      <w:r>
        <w:t>connection with DAMC</w:t>
      </w:r>
    </w:p>
    <w:p w14:paraId="757CD30B" w14:textId="065FE58D" w:rsidR="00A47B27" w:rsidRDefault="00A47B27" w:rsidP="00F7201D">
      <w:r>
        <w:t>attach packet, will trigger signals to DAMC, connections with DAMC:</w:t>
      </w:r>
    </w:p>
    <w:tbl>
      <w:tblPr>
        <w:tblStyle w:val="TableGrid"/>
        <w:tblW w:w="9923" w:type="dxa"/>
        <w:jc w:val="center"/>
        <w:tblLayout w:type="fixed"/>
        <w:tblLook w:val="04A0" w:firstRow="1" w:lastRow="0" w:firstColumn="1" w:lastColumn="0" w:noHBand="0" w:noVBand="1"/>
      </w:tblPr>
      <w:tblGrid>
        <w:gridCol w:w="2552"/>
        <w:gridCol w:w="1134"/>
        <w:gridCol w:w="567"/>
        <w:gridCol w:w="5670"/>
      </w:tblGrid>
      <w:tr w:rsidR="00A47B27" w14:paraId="0F08ABCD" w14:textId="77777777" w:rsidTr="006F6F12">
        <w:trPr>
          <w:jc w:val="center"/>
        </w:trPr>
        <w:tc>
          <w:tcPr>
            <w:tcW w:w="2552" w:type="dxa"/>
            <w:vAlign w:val="center"/>
          </w:tcPr>
          <w:p w14:paraId="42CA49B6" w14:textId="77777777" w:rsidR="00A47B27" w:rsidRDefault="00A47B27" w:rsidP="0094668D">
            <w:pPr>
              <w:ind w:left="0"/>
              <w:jc w:val="center"/>
            </w:pPr>
            <w:r>
              <w:t>signalName</w:t>
            </w:r>
          </w:p>
        </w:tc>
        <w:tc>
          <w:tcPr>
            <w:tcW w:w="1134" w:type="dxa"/>
            <w:vAlign w:val="center"/>
          </w:tcPr>
          <w:p w14:paraId="657AAAA6" w14:textId="77777777" w:rsidR="00A47B27" w:rsidRDefault="00A47B27" w:rsidP="0094668D">
            <w:pPr>
              <w:ind w:left="0"/>
              <w:jc w:val="center"/>
            </w:pPr>
            <w:r>
              <w:t>width</w:t>
            </w:r>
          </w:p>
        </w:tc>
        <w:tc>
          <w:tcPr>
            <w:tcW w:w="567" w:type="dxa"/>
            <w:vAlign w:val="center"/>
          </w:tcPr>
          <w:p w14:paraId="2DF192D9" w14:textId="77777777" w:rsidR="00A47B27" w:rsidRDefault="00A47B27" w:rsidP="0094668D">
            <w:pPr>
              <w:ind w:left="0"/>
              <w:jc w:val="center"/>
            </w:pPr>
            <w:r>
              <w:t>I/O</w:t>
            </w:r>
          </w:p>
        </w:tc>
        <w:tc>
          <w:tcPr>
            <w:tcW w:w="5670" w:type="dxa"/>
            <w:vAlign w:val="center"/>
          </w:tcPr>
          <w:p w14:paraId="279B61EE" w14:textId="77777777" w:rsidR="00A47B27" w:rsidRDefault="00A47B27" w:rsidP="0094668D">
            <w:pPr>
              <w:ind w:left="0"/>
              <w:jc w:val="center"/>
            </w:pPr>
            <w:r>
              <w:t>description</w:t>
            </w:r>
          </w:p>
        </w:tc>
      </w:tr>
      <w:tr w:rsidR="00A47B27" w14:paraId="7B1C7323" w14:textId="77777777" w:rsidTr="006F6F12">
        <w:trPr>
          <w:jc w:val="center"/>
        </w:trPr>
        <w:tc>
          <w:tcPr>
            <w:tcW w:w="2552" w:type="dxa"/>
            <w:vAlign w:val="center"/>
          </w:tcPr>
          <w:p w14:paraId="5AB37DC2" w14:textId="4ABB3183" w:rsidR="00A47B27" w:rsidRDefault="00A47B27" w:rsidP="0094668D">
            <w:pPr>
              <w:ind w:left="0"/>
              <w:jc w:val="center"/>
            </w:pPr>
            <w:r>
              <w:t>DAMC_PEC_pktData</w:t>
            </w:r>
          </w:p>
        </w:tc>
        <w:tc>
          <w:tcPr>
            <w:tcW w:w="1134" w:type="dxa"/>
            <w:vAlign w:val="center"/>
          </w:tcPr>
          <w:p w14:paraId="32EC74B6" w14:textId="059C18E3" w:rsidR="00A47B27" w:rsidRDefault="00A47B27" w:rsidP="0094668D">
            <w:pPr>
              <w:ind w:left="0"/>
              <w:jc w:val="center"/>
            </w:pPr>
            <w:r>
              <w:t>32</w:t>
            </w:r>
          </w:p>
        </w:tc>
        <w:tc>
          <w:tcPr>
            <w:tcW w:w="567" w:type="dxa"/>
            <w:vAlign w:val="center"/>
          </w:tcPr>
          <w:p w14:paraId="34463FE9" w14:textId="37441648" w:rsidR="00A47B27" w:rsidRDefault="00A47B27" w:rsidP="0094668D">
            <w:pPr>
              <w:ind w:left="0"/>
              <w:jc w:val="center"/>
            </w:pPr>
            <w:r>
              <w:t>O</w:t>
            </w:r>
          </w:p>
        </w:tc>
        <w:tc>
          <w:tcPr>
            <w:tcW w:w="5670" w:type="dxa"/>
            <w:vAlign w:val="center"/>
          </w:tcPr>
          <w:p w14:paraId="060EA6AA" w14:textId="4040F490" w:rsidR="00A47B27" w:rsidRDefault="00A47B27" w:rsidP="00A47B27">
            <w:pPr>
              <w:ind w:left="0"/>
            </w:pPr>
            <w:r>
              <w:t>data, for attach request, will store the domain of device</w:t>
            </w:r>
          </w:p>
        </w:tc>
      </w:tr>
      <w:tr w:rsidR="00A47B27" w14:paraId="3B768223" w14:textId="77777777" w:rsidTr="006F6F12">
        <w:trPr>
          <w:jc w:val="center"/>
        </w:trPr>
        <w:tc>
          <w:tcPr>
            <w:tcW w:w="2552" w:type="dxa"/>
            <w:vAlign w:val="center"/>
          </w:tcPr>
          <w:p w14:paraId="0D7A0C70" w14:textId="0BC89D8F" w:rsidR="00A47B27" w:rsidRDefault="00A47B27" w:rsidP="0094668D">
            <w:pPr>
              <w:ind w:left="0"/>
              <w:jc w:val="center"/>
            </w:pPr>
            <w:r>
              <w:t>DAMC_PEC_pktValid</w:t>
            </w:r>
          </w:p>
        </w:tc>
        <w:tc>
          <w:tcPr>
            <w:tcW w:w="1134" w:type="dxa"/>
            <w:vAlign w:val="center"/>
          </w:tcPr>
          <w:p w14:paraId="1E3BEEF2" w14:textId="61F1A2B7" w:rsidR="00A47B27" w:rsidRDefault="00A47B27" w:rsidP="0094668D">
            <w:pPr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7C4A6D9C" w14:textId="77777777" w:rsidR="00A47B27" w:rsidRDefault="00A47B27" w:rsidP="0094668D">
            <w:pPr>
              <w:ind w:left="0"/>
              <w:jc w:val="center"/>
            </w:pPr>
            <w:r>
              <w:t>O</w:t>
            </w:r>
          </w:p>
        </w:tc>
        <w:tc>
          <w:tcPr>
            <w:tcW w:w="5670" w:type="dxa"/>
            <w:vAlign w:val="center"/>
          </w:tcPr>
          <w:p w14:paraId="4E5C069D" w14:textId="5E712E81" w:rsidR="00A47B27" w:rsidRDefault="00A47B27" w:rsidP="00A47B27">
            <w:pPr>
              <w:ind w:left="0"/>
            </w:pPr>
            <w:r>
              <w:t>indicates valid of a receiving packet</w:t>
            </w:r>
          </w:p>
        </w:tc>
      </w:tr>
      <w:tr w:rsidR="00A47B27" w14:paraId="63624C48" w14:textId="77777777" w:rsidTr="006F6F12">
        <w:trPr>
          <w:jc w:val="center"/>
        </w:trPr>
        <w:tc>
          <w:tcPr>
            <w:tcW w:w="2552" w:type="dxa"/>
            <w:vAlign w:val="center"/>
          </w:tcPr>
          <w:p w14:paraId="4C6B4F08" w14:textId="5F780DF8" w:rsidR="00A47B27" w:rsidRDefault="00A47B27" w:rsidP="0094668D">
            <w:pPr>
              <w:ind w:left="0"/>
              <w:jc w:val="center"/>
            </w:pPr>
            <w:r>
              <w:t>DAMC_PEC_pktType</w:t>
            </w:r>
          </w:p>
        </w:tc>
        <w:tc>
          <w:tcPr>
            <w:tcW w:w="1134" w:type="dxa"/>
            <w:vAlign w:val="center"/>
          </w:tcPr>
          <w:p w14:paraId="4BC3C956" w14:textId="1BBCDF1A" w:rsidR="00A47B27" w:rsidRDefault="00A47B27" w:rsidP="0094668D">
            <w:pPr>
              <w:ind w:left="0"/>
              <w:jc w:val="center"/>
            </w:pPr>
            <w:r>
              <w:t>6</w:t>
            </w:r>
          </w:p>
        </w:tc>
        <w:tc>
          <w:tcPr>
            <w:tcW w:w="567" w:type="dxa"/>
            <w:vAlign w:val="center"/>
          </w:tcPr>
          <w:p w14:paraId="310FC382" w14:textId="37C7B386" w:rsidR="00A47B27" w:rsidRDefault="00A47B27" w:rsidP="0094668D">
            <w:pPr>
              <w:ind w:left="0"/>
              <w:jc w:val="center"/>
            </w:pPr>
            <w:r>
              <w:t>O</w:t>
            </w:r>
          </w:p>
        </w:tc>
        <w:tc>
          <w:tcPr>
            <w:tcW w:w="5670" w:type="dxa"/>
            <w:vAlign w:val="center"/>
          </w:tcPr>
          <w:p w14:paraId="44CC0ED8" w14:textId="02CECA87" w:rsidR="00A47B27" w:rsidRDefault="00A47B27" w:rsidP="00A47B27">
            <w:pPr>
              <w:ind w:left="0"/>
            </w:pPr>
            <w:r>
              <w:t>indicates the packet type</w:t>
            </w:r>
          </w:p>
        </w:tc>
      </w:tr>
    </w:tbl>
    <w:p w14:paraId="27F5F9DD" w14:textId="523C3D09" w:rsidR="00A47B27" w:rsidRDefault="00A47B27" w:rsidP="00F7201D"/>
    <w:p w14:paraId="6BFE719D" w14:textId="4BA247A7" w:rsidR="00A47B27" w:rsidRPr="00A47B27" w:rsidRDefault="00A47B27" w:rsidP="00F7201D">
      <w:pPr>
        <w:rPr>
          <w:b/>
          <w:bCs/>
        </w:rPr>
      </w:pPr>
      <w:r w:rsidRPr="00A47B27">
        <w:rPr>
          <w:b/>
          <w:bCs/>
        </w:rPr>
        <w:t>available packet type for DAMC:</w:t>
      </w:r>
    </w:p>
    <w:p w14:paraId="2BA3A870" w14:textId="40867978" w:rsidR="00A47B27" w:rsidRDefault="00A47B27" w:rsidP="00A47B27">
      <w:pPr>
        <w:pStyle w:val="ListParagraph"/>
        <w:numPr>
          <w:ilvl w:val="0"/>
          <w:numId w:val="29"/>
        </w:numPr>
      </w:pPr>
      <w:r>
        <w:t>attach request</w:t>
      </w:r>
      <w:r w:rsidR="006F6F12">
        <w:t xml:space="preserve"> (to packet dissembler)</w:t>
      </w:r>
    </w:p>
    <w:p w14:paraId="279AD84B" w14:textId="18F87E03" w:rsidR="00A47B27" w:rsidRDefault="00A47B27" w:rsidP="00A47B27">
      <w:pPr>
        <w:pStyle w:val="ListParagraph"/>
        <w:numPr>
          <w:ilvl w:val="0"/>
          <w:numId w:val="29"/>
        </w:numPr>
      </w:pPr>
      <w:r>
        <w:t>attach response</w:t>
      </w:r>
      <w:r w:rsidR="006F6F12">
        <w:t xml:space="preserve"> (to packet assembler)</w:t>
      </w:r>
    </w:p>
    <w:p w14:paraId="6C7DB5C2" w14:textId="6B2CDF2F" w:rsidR="00A47B27" w:rsidRDefault="00A47B27" w:rsidP="00F7201D"/>
    <w:p w14:paraId="337AFD45" w14:textId="2977D9A7" w:rsidR="006F6F12" w:rsidRDefault="006F6F12" w:rsidP="00DD4ABE">
      <w:pPr>
        <w:pStyle w:val="H3"/>
      </w:pPr>
      <w:r>
        <w:t xml:space="preserve">connection with </w:t>
      </w:r>
      <w:r w:rsidR="00DD4ABE">
        <w:t>DRC</w:t>
      </w:r>
    </w:p>
    <w:p w14:paraId="75E59835" w14:textId="2D12D85B" w:rsidR="00DD4ABE" w:rsidRDefault="000061DB" w:rsidP="00F7201D">
      <w:r>
        <w:t>similar signals as with DAMC established for connecting with DRC.</w:t>
      </w:r>
    </w:p>
    <w:tbl>
      <w:tblPr>
        <w:tblStyle w:val="TableGrid"/>
        <w:tblW w:w="9923" w:type="dxa"/>
        <w:jc w:val="center"/>
        <w:tblLayout w:type="fixed"/>
        <w:tblLook w:val="04A0" w:firstRow="1" w:lastRow="0" w:firstColumn="1" w:lastColumn="0" w:noHBand="0" w:noVBand="1"/>
      </w:tblPr>
      <w:tblGrid>
        <w:gridCol w:w="2552"/>
        <w:gridCol w:w="1134"/>
        <w:gridCol w:w="567"/>
        <w:gridCol w:w="5670"/>
      </w:tblGrid>
      <w:tr w:rsidR="000061DB" w14:paraId="4A3C2D65" w14:textId="77777777" w:rsidTr="0094668D">
        <w:trPr>
          <w:jc w:val="center"/>
        </w:trPr>
        <w:tc>
          <w:tcPr>
            <w:tcW w:w="2552" w:type="dxa"/>
            <w:vAlign w:val="center"/>
          </w:tcPr>
          <w:p w14:paraId="3B566B5B" w14:textId="77777777" w:rsidR="000061DB" w:rsidRDefault="000061DB" w:rsidP="0094668D">
            <w:pPr>
              <w:ind w:left="0"/>
              <w:jc w:val="center"/>
            </w:pPr>
            <w:r>
              <w:t>signalName</w:t>
            </w:r>
          </w:p>
        </w:tc>
        <w:tc>
          <w:tcPr>
            <w:tcW w:w="1134" w:type="dxa"/>
            <w:vAlign w:val="center"/>
          </w:tcPr>
          <w:p w14:paraId="7D616423" w14:textId="77777777" w:rsidR="000061DB" w:rsidRDefault="000061DB" w:rsidP="0094668D">
            <w:pPr>
              <w:ind w:left="0"/>
              <w:jc w:val="center"/>
            </w:pPr>
            <w:r>
              <w:t>width</w:t>
            </w:r>
          </w:p>
        </w:tc>
        <w:tc>
          <w:tcPr>
            <w:tcW w:w="567" w:type="dxa"/>
            <w:vAlign w:val="center"/>
          </w:tcPr>
          <w:p w14:paraId="1C4B8A01" w14:textId="77777777" w:rsidR="000061DB" w:rsidRDefault="000061DB" w:rsidP="0094668D">
            <w:pPr>
              <w:ind w:left="0"/>
              <w:jc w:val="center"/>
            </w:pPr>
            <w:r>
              <w:t>I/O</w:t>
            </w:r>
          </w:p>
        </w:tc>
        <w:tc>
          <w:tcPr>
            <w:tcW w:w="5670" w:type="dxa"/>
            <w:vAlign w:val="center"/>
          </w:tcPr>
          <w:p w14:paraId="18FA026F" w14:textId="77777777" w:rsidR="000061DB" w:rsidRDefault="000061DB" w:rsidP="0094668D">
            <w:pPr>
              <w:ind w:left="0"/>
              <w:jc w:val="center"/>
            </w:pPr>
            <w:r>
              <w:t>description</w:t>
            </w:r>
          </w:p>
        </w:tc>
      </w:tr>
      <w:tr w:rsidR="000061DB" w14:paraId="34682A1F" w14:textId="77777777" w:rsidTr="0094668D">
        <w:trPr>
          <w:jc w:val="center"/>
        </w:trPr>
        <w:tc>
          <w:tcPr>
            <w:tcW w:w="2552" w:type="dxa"/>
            <w:vAlign w:val="center"/>
          </w:tcPr>
          <w:p w14:paraId="01A66A11" w14:textId="09615A51" w:rsidR="000061DB" w:rsidRDefault="000061DB" w:rsidP="0094668D">
            <w:pPr>
              <w:ind w:left="0"/>
              <w:jc w:val="center"/>
            </w:pPr>
            <w:r>
              <w:t>DRC</w:t>
            </w:r>
            <w:r>
              <w:t>_PEC_pkt</w:t>
            </w:r>
            <w:r w:rsidR="002F7570">
              <w:t>Dis</w:t>
            </w:r>
            <w:r>
              <w:t>Data</w:t>
            </w:r>
          </w:p>
        </w:tc>
        <w:tc>
          <w:tcPr>
            <w:tcW w:w="1134" w:type="dxa"/>
            <w:vAlign w:val="center"/>
          </w:tcPr>
          <w:p w14:paraId="683FB0A4" w14:textId="3C229739" w:rsidR="000061DB" w:rsidRDefault="00A71C0D" w:rsidP="0094668D">
            <w:pPr>
              <w:ind w:left="0"/>
              <w:jc w:val="center"/>
            </w:pPr>
            <w:r>
              <w:t>128</w:t>
            </w:r>
          </w:p>
        </w:tc>
        <w:tc>
          <w:tcPr>
            <w:tcW w:w="567" w:type="dxa"/>
            <w:vAlign w:val="center"/>
          </w:tcPr>
          <w:p w14:paraId="6E6872B2" w14:textId="77777777" w:rsidR="000061DB" w:rsidRDefault="000061DB" w:rsidP="0094668D">
            <w:pPr>
              <w:ind w:left="0"/>
              <w:jc w:val="center"/>
            </w:pPr>
            <w:r>
              <w:t>O</w:t>
            </w:r>
          </w:p>
        </w:tc>
        <w:tc>
          <w:tcPr>
            <w:tcW w:w="5670" w:type="dxa"/>
            <w:vAlign w:val="center"/>
          </w:tcPr>
          <w:p w14:paraId="38050A47" w14:textId="77777777" w:rsidR="000061DB" w:rsidRDefault="000061DB" w:rsidP="0094668D">
            <w:pPr>
              <w:ind w:left="0"/>
            </w:pPr>
            <w:r>
              <w:t>data, for attach request, will store the domain of device</w:t>
            </w:r>
          </w:p>
        </w:tc>
      </w:tr>
      <w:tr w:rsidR="000061DB" w14:paraId="1304CCE3" w14:textId="77777777" w:rsidTr="0094668D">
        <w:trPr>
          <w:jc w:val="center"/>
        </w:trPr>
        <w:tc>
          <w:tcPr>
            <w:tcW w:w="2552" w:type="dxa"/>
            <w:vAlign w:val="center"/>
          </w:tcPr>
          <w:p w14:paraId="1B24C96C" w14:textId="1DFA34BE" w:rsidR="000061DB" w:rsidRDefault="000061DB" w:rsidP="0094668D">
            <w:pPr>
              <w:ind w:left="0"/>
              <w:jc w:val="center"/>
            </w:pPr>
            <w:r>
              <w:t>DRC</w:t>
            </w:r>
            <w:r>
              <w:t>_PEC_pkt</w:t>
            </w:r>
            <w:r w:rsidR="002F7570">
              <w:t>Dis</w:t>
            </w:r>
            <w:r>
              <w:t>Valid</w:t>
            </w:r>
          </w:p>
        </w:tc>
        <w:tc>
          <w:tcPr>
            <w:tcW w:w="1134" w:type="dxa"/>
            <w:vAlign w:val="center"/>
          </w:tcPr>
          <w:p w14:paraId="6D4FE5C2" w14:textId="77777777" w:rsidR="000061DB" w:rsidRDefault="000061DB" w:rsidP="0094668D">
            <w:pPr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2D2E4627" w14:textId="77777777" w:rsidR="000061DB" w:rsidRDefault="000061DB" w:rsidP="0094668D">
            <w:pPr>
              <w:ind w:left="0"/>
              <w:jc w:val="center"/>
            </w:pPr>
            <w:r>
              <w:t>O</w:t>
            </w:r>
          </w:p>
        </w:tc>
        <w:tc>
          <w:tcPr>
            <w:tcW w:w="5670" w:type="dxa"/>
            <w:vAlign w:val="center"/>
          </w:tcPr>
          <w:p w14:paraId="6346179D" w14:textId="77777777" w:rsidR="000061DB" w:rsidRDefault="000061DB" w:rsidP="0094668D">
            <w:pPr>
              <w:ind w:left="0"/>
            </w:pPr>
            <w:r>
              <w:t>indicates valid of a receiving packet</w:t>
            </w:r>
          </w:p>
        </w:tc>
      </w:tr>
      <w:tr w:rsidR="000061DB" w14:paraId="37A3B724" w14:textId="77777777" w:rsidTr="0094668D">
        <w:trPr>
          <w:jc w:val="center"/>
        </w:trPr>
        <w:tc>
          <w:tcPr>
            <w:tcW w:w="2552" w:type="dxa"/>
            <w:vAlign w:val="center"/>
          </w:tcPr>
          <w:p w14:paraId="3A34D4B1" w14:textId="04EB4148" w:rsidR="000061DB" w:rsidRDefault="000061DB" w:rsidP="0094668D">
            <w:pPr>
              <w:ind w:left="0"/>
              <w:jc w:val="center"/>
            </w:pPr>
            <w:r>
              <w:t>D</w:t>
            </w:r>
            <w:r>
              <w:t>RC</w:t>
            </w:r>
            <w:r>
              <w:t>_PEC_pkt</w:t>
            </w:r>
            <w:r w:rsidR="002F7570">
              <w:t>Dis</w:t>
            </w:r>
            <w:r>
              <w:t>Type</w:t>
            </w:r>
          </w:p>
        </w:tc>
        <w:tc>
          <w:tcPr>
            <w:tcW w:w="1134" w:type="dxa"/>
            <w:vAlign w:val="center"/>
          </w:tcPr>
          <w:p w14:paraId="17D054EF" w14:textId="77777777" w:rsidR="000061DB" w:rsidRDefault="000061DB" w:rsidP="0094668D">
            <w:pPr>
              <w:ind w:left="0"/>
              <w:jc w:val="center"/>
            </w:pPr>
            <w:r>
              <w:t>6</w:t>
            </w:r>
          </w:p>
        </w:tc>
        <w:tc>
          <w:tcPr>
            <w:tcW w:w="567" w:type="dxa"/>
            <w:vAlign w:val="center"/>
          </w:tcPr>
          <w:p w14:paraId="2E570501" w14:textId="77777777" w:rsidR="000061DB" w:rsidRDefault="000061DB" w:rsidP="0094668D">
            <w:pPr>
              <w:ind w:left="0"/>
              <w:jc w:val="center"/>
            </w:pPr>
            <w:r>
              <w:t>O</w:t>
            </w:r>
          </w:p>
        </w:tc>
        <w:tc>
          <w:tcPr>
            <w:tcW w:w="5670" w:type="dxa"/>
            <w:vAlign w:val="center"/>
          </w:tcPr>
          <w:p w14:paraId="5B67C955" w14:textId="77777777" w:rsidR="000061DB" w:rsidRDefault="000061DB" w:rsidP="0094668D">
            <w:pPr>
              <w:ind w:left="0"/>
            </w:pPr>
            <w:r>
              <w:t>indicates the packet type</w:t>
            </w:r>
          </w:p>
        </w:tc>
      </w:tr>
      <w:tr w:rsidR="00A71C0D" w14:paraId="2E7A6A87" w14:textId="77777777" w:rsidTr="0094668D">
        <w:trPr>
          <w:jc w:val="center"/>
        </w:trPr>
        <w:tc>
          <w:tcPr>
            <w:tcW w:w="2552" w:type="dxa"/>
            <w:vAlign w:val="center"/>
          </w:tcPr>
          <w:p w14:paraId="5EF47BC5" w14:textId="1BA1DA7D" w:rsidR="00A71C0D" w:rsidRDefault="00A71C0D" w:rsidP="0094668D">
            <w:pPr>
              <w:ind w:left="0"/>
              <w:jc w:val="center"/>
            </w:pPr>
            <w:r>
              <w:t>DRC_PEC_pkt</w:t>
            </w:r>
            <w:r w:rsidR="002F7570">
              <w:t>Dis</w:t>
            </w:r>
            <w:r>
              <w:t>Addr</w:t>
            </w:r>
          </w:p>
        </w:tc>
        <w:tc>
          <w:tcPr>
            <w:tcW w:w="1134" w:type="dxa"/>
            <w:vAlign w:val="center"/>
          </w:tcPr>
          <w:p w14:paraId="643D10F3" w14:textId="7B61FE37" w:rsidR="00A71C0D" w:rsidRDefault="00A71C0D" w:rsidP="0094668D">
            <w:pPr>
              <w:ind w:left="0"/>
              <w:jc w:val="center"/>
            </w:pPr>
            <w:r>
              <w:t>16</w:t>
            </w:r>
          </w:p>
        </w:tc>
        <w:tc>
          <w:tcPr>
            <w:tcW w:w="567" w:type="dxa"/>
            <w:vAlign w:val="center"/>
          </w:tcPr>
          <w:p w14:paraId="15C0390F" w14:textId="79628681" w:rsidR="00A71C0D" w:rsidRDefault="00A71C0D" w:rsidP="0094668D">
            <w:pPr>
              <w:ind w:left="0"/>
              <w:jc w:val="center"/>
            </w:pPr>
            <w:r>
              <w:t>O</w:t>
            </w:r>
          </w:p>
        </w:tc>
        <w:tc>
          <w:tcPr>
            <w:tcW w:w="5670" w:type="dxa"/>
            <w:vAlign w:val="center"/>
          </w:tcPr>
          <w:p w14:paraId="0A59B4D1" w14:textId="4DAD3CF9" w:rsidR="00A71C0D" w:rsidRDefault="00A71C0D" w:rsidP="0094668D">
            <w:pPr>
              <w:ind w:left="0"/>
            </w:pPr>
            <w:r>
              <w:t>target device address this packet aimed for</w:t>
            </w:r>
          </w:p>
        </w:tc>
      </w:tr>
    </w:tbl>
    <w:p w14:paraId="4702F220" w14:textId="3CDE513E" w:rsidR="000061DB" w:rsidRDefault="000061DB" w:rsidP="00F7201D"/>
    <w:p w14:paraId="37DF9F3A" w14:textId="1BAC5B9F" w:rsidR="000061DB" w:rsidRDefault="000061DB" w:rsidP="00F7201D">
      <w:r>
        <w:t>available packet type for DRC</w:t>
      </w:r>
    </w:p>
    <w:p w14:paraId="3E43AA65" w14:textId="13C7545F" w:rsidR="000061DB" w:rsidRDefault="000061DB" w:rsidP="000061DB">
      <w:pPr>
        <w:pStyle w:val="ListParagraph"/>
        <w:numPr>
          <w:ilvl w:val="0"/>
          <w:numId w:val="30"/>
        </w:numPr>
      </w:pPr>
      <w:r>
        <w:t>uploading request from client side</w:t>
      </w:r>
    </w:p>
    <w:p w14:paraId="60FC8897" w14:textId="2D3F55BD" w:rsidR="000061DB" w:rsidRDefault="000061DB" w:rsidP="000061DB">
      <w:pPr>
        <w:pStyle w:val="ListParagraph"/>
        <w:numPr>
          <w:ilvl w:val="0"/>
          <w:numId w:val="30"/>
        </w:numPr>
      </w:pPr>
      <w:r>
        <w:t>uploading request to server side</w:t>
      </w:r>
    </w:p>
    <w:p w14:paraId="71C90CBF" w14:textId="6EF56A0F" w:rsidR="000061DB" w:rsidRDefault="000061DB" w:rsidP="000061DB">
      <w:pPr>
        <w:pStyle w:val="ListParagraph"/>
        <w:numPr>
          <w:ilvl w:val="0"/>
          <w:numId w:val="30"/>
        </w:numPr>
      </w:pPr>
      <w:r>
        <w:t>uploading response from server side</w:t>
      </w:r>
    </w:p>
    <w:p w14:paraId="57F2B0DE" w14:textId="6962E0A4" w:rsidR="000061DB" w:rsidRDefault="000061DB" w:rsidP="000061DB">
      <w:pPr>
        <w:pStyle w:val="ListParagraph"/>
        <w:numPr>
          <w:ilvl w:val="0"/>
          <w:numId w:val="30"/>
        </w:numPr>
      </w:pPr>
      <w:r>
        <w:t>uploading response to client side</w:t>
      </w:r>
    </w:p>
    <w:p w14:paraId="1150EA0B" w14:textId="3EF7A915" w:rsidR="00D57BA6" w:rsidRDefault="00D57BA6" w:rsidP="000061DB">
      <w:pPr>
        <w:pStyle w:val="ListParagraph"/>
        <w:numPr>
          <w:ilvl w:val="0"/>
          <w:numId w:val="30"/>
        </w:numPr>
      </w:pPr>
      <w:r>
        <w:t>server unreachable response to client</w:t>
      </w:r>
    </w:p>
    <w:p w14:paraId="3E1E6B83" w14:textId="0FF01D92" w:rsidR="00D57BA6" w:rsidRDefault="00D57BA6" w:rsidP="000061DB">
      <w:pPr>
        <w:pStyle w:val="ListParagraph"/>
        <w:numPr>
          <w:ilvl w:val="0"/>
          <w:numId w:val="30"/>
        </w:numPr>
      </w:pPr>
      <w:r>
        <w:t>response timeout</w:t>
      </w:r>
    </w:p>
    <w:p w14:paraId="318A6584" w14:textId="77777777" w:rsidR="00A47B27" w:rsidRDefault="00A47B27" w:rsidP="00F7201D"/>
    <w:p w14:paraId="56D0E962" w14:textId="77777777" w:rsidR="009A7E56" w:rsidRDefault="009A7E56" w:rsidP="00F7201D"/>
    <w:p w14:paraId="27090E47" w14:textId="0B1C593F" w:rsidR="00BD2F03" w:rsidRDefault="00BD2F03" w:rsidP="00F7201D"/>
    <w:p w14:paraId="59987145" w14:textId="600BC892" w:rsidR="009A7E56" w:rsidRDefault="009A7E56" w:rsidP="009A7E56">
      <w:pPr>
        <w:pStyle w:val="H1"/>
      </w:pPr>
      <w:r>
        <w:t>device address management component</w:t>
      </w:r>
    </w:p>
    <w:p w14:paraId="7F8AE18E" w14:textId="2628A77C" w:rsidR="009A7E56" w:rsidRDefault="009A7E56" w:rsidP="00F7201D">
      <w:r>
        <w:t>DAMC, a component to manage all the device addresses</w:t>
      </w:r>
    </w:p>
    <w:p w14:paraId="1E375444" w14:textId="4BA8664E" w:rsidR="009A7E56" w:rsidRDefault="009A7E56" w:rsidP="00F7201D"/>
    <w:p w14:paraId="1669A19E" w14:textId="6D69F7B9" w:rsidR="009A7E56" w:rsidRDefault="009A7E56" w:rsidP="00F7201D"/>
    <w:p w14:paraId="15515F6F" w14:textId="4FA1DFAF" w:rsidR="009A7E56" w:rsidRDefault="006F6F12" w:rsidP="006F6F12">
      <w:pPr>
        <w:pStyle w:val="H1"/>
      </w:pPr>
      <w:r>
        <w:t xml:space="preserve">dataflow </w:t>
      </w:r>
      <w:r w:rsidR="009A7E56">
        <w:t>rout</w:t>
      </w:r>
      <w:r>
        <w:t>ine</w:t>
      </w:r>
      <w:r w:rsidR="009A7E56">
        <w:t xml:space="preserve"> component</w:t>
      </w:r>
    </w:p>
    <w:p w14:paraId="53504F83" w14:textId="79069EEF" w:rsidR="009A7E56" w:rsidRDefault="006F6F12" w:rsidP="00F7201D">
      <w:r>
        <w:t>DRC, is a component to route upload/download packets</w:t>
      </w:r>
      <w:r w:rsidR="00DD4ABE">
        <w:t xml:space="preserve"> from requester and </w:t>
      </w:r>
      <w:r w:rsidR="00FC0BB7">
        <w:t>responder</w:t>
      </w:r>
      <w:r w:rsidR="00DD4ABE">
        <w:t>.</w:t>
      </w:r>
    </w:p>
    <w:p w14:paraId="78C6AAEB" w14:textId="3793F0B6" w:rsidR="00DD4ABE" w:rsidRDefault="00DD4ABE" w:rsidP="00F7201D"/>
    <w:p w14:paraId="4186391A" w14:textId="1D75EF63" w:rsidR="002F7570" w:rsidRDefault="002F7570" w:rsidP="002F7570">
      <w:pPr>
        <w:pStyle w:val="H2"/>
      </w:pPr>
      <w:r>
        <w:t>connection with PEC</w:t>
      </w:r>
    </w:p>
    <w:tbl>
      <w:tblPr>
        <w:tblStyle w:val="TableGrid"/>
        <w:tblW w:w="9923" w:type="dxa"/>
        <w:jc w:val="center"/>
        <w:tblLayout w:type="fixed"/>
        <w:tblLook w:val="04A0" w:firstRow="1" w:lastRow="0" w:firstColumn="1" w:lastColumn="0" w:noHBand="0" w:noVBand="1"/>
      </w:tblPr>
      <w:tblGrid>
        <w:gridCol w:w="2552"/>
        <w:gridCol w:w="1134"/>
        <w:gridCol w:w="567"/>
        <w:gridCol w:w="5670"/>
      </w:tblGrid>
      <w:tr w:rsidR="002F7570" w14:paraId="7C91E501" w14:textId="77777777" w:rsidTr="0094668D">
        <w:trPr>
          <w:jc w:val="center"/>
        </w:trPr>
        <w:tc>
          <w:tcPr>
            <w:tcW w:w="2552" w:type="dxa"/>
            <w:vAlign w:val="center"/>
          </w:tcPr>
          <w:p w14:paraId="11182EDA" w14:textId="77777777" w:rsidR="002F7570" w:rsidRDefault="002F7570" w:rsidP="0094668D">
            <w:pPr>
              <w:ind w:left="0"/>
              <w:jc w:val="center"/>
            </w:pPr>
            <w:r>
              <w:t>signalName</w:t>
            </w:r>
          </w:p>
        </w:tc>
        <w:tc>
          <w:tcPr>
            <w:tcW w:w="1134" w:type="dxa"/>
            <w:vAlign w:val="center"/>
          </w:tcPr>
          <w:p w14:paraId="67CA1B56" w14:textId="77777777" w:rsidR="002F7570" w:rsidRDefault="002F7570" w:rsidP="0094668D">
            <w:pPr>
              <w:ind w:left="0"/>
              <w:jc w:val="center"/>
            </w:pPr>
            <w:r>
              <w:t>width</w:t>
            </w:r>
          </w:p>
        </w:tc>
        <w:tc>
          <w:tcPr>
            <w:tcW w:w="567" w:type="dxa"/>
            <w:vAlign w:val="center"/>
          </w:tcPr>
          <w:p w14:paraId="4F87B0A5" w14:textId="77777777" w:rsidR="002F7570" w:rsidRDefault="002F7570" w:rsidP="0094668D">
            <w:pPr>
              <w:ind w:left="0"/>
              <w:jc w:val="center"/>
            </w:pPr>
            <w:r>
              <w:t>I/O</w:t>
            </w:r>
          </w:p>
        </w:tc>
        <w:tc>
          <w:tcPr>
            <w:tcW w:w="5670" w:type="dxa"/>
            <w:vAlign w:val="center"/>
          </w:tcPr>
          <w:p w14:paraId="23909431" w14:textId="77777777" w:rsidR="002F7570" w:rsidRDefault="002F7570" w:rsidP="0094668D">
            <w:pPr>
              <w:ind w:left="0"/>
              <w:jc w:val="center"/>
            </w:pPr>
            <w:r>
              <w:t>description</w:t>
            </w:r>
          </w:p>
        </w:tc>
      </w:tr>
      <w:tr w:rsidR="002F7570" w14:paraId="31AAC89B" w14:textId="77777777" w:rsidTr="0094668D">
        <w:trPr>
          <w:jc w:val="center"/>
        </w:trPr>
        <w:tc>
          <w:tcPr>
            <w:tcW w:w="2552" w:type="dxa"/>
            <w:vAlign w:val="center"/>
          </w:tcPr>
          <w:p w14:paraId="040B42F7" w14:textId="390326FB" w:rsidR="002F7570" w:rsidRDefault="002F7570" w:rsidP="0094668D">
            <w:pPr>
              <w:ind w:left="0"/>
              <w:jc w:val="center"/>
            </w:pPr>
            <w:r>
              <w:t>DRC_PEC_pkt</w:t>
            </w:r>
            <w:r>
              <w:t>Dis</w:t>
            </w:r>
            <w:r>
              <w:t>Data</w:t>
            </w:r>
          </w:p>
        </w:tc>
        <w:tc>
          <w:tcPr>
            <w:tcW w:w="1134" w:type="dxa"/>
            <w:vAlign w:val="center"/>
          </w:tcPr>
          <w:p w14:paraId="3F14AAEA" w14:textId="77777777" w:rsidR="002F7570" w:rsidRDefault="002F7570" w:rsidP="0094668D">
            <w:pPr>
              <w:ind w:left="0"/>
              <w:jc w:val="center"/>
            </w:pPr>
            <w:r>
              <w:t>128</w:t>
            </w:r>
          </w:p>
        </w:tc>
        <w:tc>
          <w:tcPr>
            <w:tcW w:w="567" w:type="dxa"/>
            <w:vAlign w:val="center"/>
          </w:tcPr>
          <w:p w14:paraId="16ED9ACB" w14:textId="51A01241" w:rsidR="002F7570" w:rsidRDefault="002F7570" w:rsidP="0094668D">
            <w:pPr>
              <w:ind w:left="0"/>
              <w:jc w:val="center"/>
            </w:pPr>
            <w:r>
              <w:t>I</w:t>
            </w:r>
          </w:p>
        </w:tc>
        <w:tc>
          <w:tcPr>
            <w:tcW w:w="5670" w:type="dxa"/>
            <w:vAlign w:val="center"/>
          </w:tcPr>
          <w:p w14:paraId="345811AC" w14:textId="77777777" w:rsidR="002F7570" w:rsidRDefault="002F7570" w:rsidP="0094668D">
            <w:pPr>
              <w:ind w:left="0"/>
            </w:pPr>
            <w:r>
              <w:t>data, for attach request, will store the domain of device</w:t>
            </w:r>
          </w:p>
        </w:tc>
      </w:tr>
      <w:tr w:rsidR="002F7570" w14:paraId="74115B84" w14:textId="77777777" w:rsidTr="0094668D">
        <w:trPr>
          <w:jc w:val="center"/>
        </w:trPr>
        <w:tc>
          <w:tcPr>
            <w:tcW w:w="2552" w:type="dxa"/>
            <w:vAlign w:val="center"/>
          </w:tcPr>
          <w:p w14:paraId="7FDEA2F8" w14:textId="3130EDCC" w:rsidR="002F7570" w:rsidRDefault="002F7570" w:rsidP="0094668D">
            <w:pPr>
              <w:ind w:left="0"/>
              <w:jc w:val="center"/>
            </w:pPr>
            <w:r>
              <w:t>DRC_PEC_pkt</w:t>
            </w:r>
            <w:r>
              <w:t>Dis</w:t>
            </w:r>
            <w:r>
              <w:t>Valid</w:t>
            </w:r>
          </w:p>
        </w:tc>
        <w:tc>
          <w:tcPr>
            <w:tcW w:w="1134" w:type="dxa"/>
            <w:vAlign w:val="center"/>
          </w:tcPr>
          <w:p w14:paraId="1B1EFAEF" w14:textId="77777777" w:rsidR="002F7570" w:rsidRDefault="002F7570" w:rsidP="0094668D">
            <w:pPr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0E8D599A" w14:textId="7EFD0D93" w:rsidR="002F7570" w:rsidRDefault="002F7570" w:rsidP="0094668D">
            <w:pPr>
              <w:ind w:left="0"/>
              <w:jc w:val="center"/>
            </w:pPr>
            <w:r>
              <w:t>I</w:t>
            </w:r>
          </w:p>
        </w:tc>
        <w:tc>
          <w:tcPr>
            <w:tcW w:w="5670" w:type="dxa"/>
            <w:vAlign w:val="center"/>
          </w:tcPr>
          <w:p w14:paraId="5FB313F4" w14:textId="77777777" w:rsidR="002F7570" w:rsidRDefault="002F7570" w:rsidP="0094668D">
            <w:pPr>
              <w:ind w:left="0"/>
            </w:pPr>
            <w:r>
              <w:t>indicates valid of a receiving packet</w:t>
            </w:r>
          </w:p>
        </w:tc>
      </w:tr>
      <w:tr w:rsidR="002F7570" w14:paraId="0B5BBD58" w14:textId="77777777" w:rsidTr="0094668D">
        <w:trPr>
          <w:jc w:val="center"/>
        </w:trPr>
        <w:tc>
          <w:tcPr>
            <w:tcW w:w="2552" w:type="dxa"/>
            <w:vAlign w:val="center"/>
          </w:tcPr>
          <w:p w14:paraId="58F0DC06" w14:textId="07408FB7" w:rsidR="002F7570" w:rsidRDefault="002F7570" w:rsidP="0094668D">
            <w:pPr>
              <w:ind w:left="0"/>
              <w:jc w:val="center"/>
            </w:pPr>
            <w:r>
              <w:t>DRC_PEC_pkt</w:t>
            </w:r>
            <w:r>
              <w:t>Dis</w:t>
            </w:r>
            <w:r>
              <w:t>Type</w:t>
            </w:r>
          </w:p>
        </w:tc>
        <w:tc>
          <w:tcPr>
            <w:tcW w:w="1134" w:type="dxa"/>
            <w:vAlign w:val="center"/>
          </w:tcPr>
          <w:p w14:paraId="2B35C2CC" w14:textId="77777777" w:rsidR="002F7570" w:rsidRDefault="002F7570" w:rsidP="0094668D">
            <w:pPr>
              <w:ind w:left="0"/>
              <w:jc w:val="center"/>
            </w:pPr>
            <w:r>
              <w:t>6</w:t>
            </w:r>
          </w:p>
        </w:tc>
        <w:tc>
          <w:tcPr>
            <w:tcW w:w="567" w:type="dxa"/>
            <w:vAlign w:val="center"/>
          </w:tcPr>
          <w:p w14:paraId="487EE62C" w14:textId="65ED5815" w:rsidR="002F7570" w:rsidRDefault="002F7570" w:rsidP="0094668D">
            <w:pPr>
              <w:ind w:left="0"/>
              <w:jc w:val="center"/>
            </w:pPr>
            <w:r>
              <w:t>I</w:t>
            </w:r>
          </w:p>
        </w:tc>
        <w:tc>
          <w:tcPr>
            <w:tcW w:w="5670" w:type="dxa"/>
            <w:vAlign w:val="center"/>
          </w:tcPr>
          <w:p w14:paraId="47510C90" w14:textId="77777777" w:rsidR="002F7570" w:rsidRDefault="002F7570" w:rsidP="0094668D">
            <w:pPr>
              <w:ind w:left="0"/>
            </w:pPr>
            <w:r>
              <w:t>indicates the packet type</w:t>
            </w:r>
          </w:p>
        </w:tc>
      </w:tr>
      <w:tr w:rsidR="002F7570" w14:paraId="3B00EDFB" w14:textId="77777777" w:rsidTr="0094668D">
        <w:trPr>
          <w:jc w:val="center"/>
        </w:trPr>
        <w:tc>
          <w:tcPr>
            <w:tcW w:w="2552" w:type="dxa"/>
            <w:vAlign w:val="center"/>
          </w:tcPr>
          <w:p w14:paraId="597B81F4" w14:textId="18FE186C" w:rsidR="002F7570" w:rsidRDefault="002F7570" w:rsidP="0094668D">
            <w:pPr>
              <w:ind w:left="0"/>
              <w:jc w:val="center"/>
            </w:pPr>
            <w:r>
              <w:t>DRC_PEC_pkt</w:t>
            </w:r>
            <w:r>
              <w:t>Dis</w:t>
            </w:r>
            <w:r>
              <w:t>Addr</w:t>
            </w:r>
          </w:p>
        </w:tc>
        <w:tc>
          <w:tcPr>
            <w:tcW w:w="1134" w:type="dxa"/>
            <w:vAlign w:val="center"/>
          </w:tcPr>
          <w:p w14:paraId="72355530" w14:textId="77777777" w:rsidR="002F7570" w:rsidRDefault="002F7570" w:rsidP="0094668D">
            <w:pPr>
              <w:ind w:left="0"/>
              <w:jc w:val="center"/>
            </w:pPr>
            <w:r>
              <w:t>16</w:t>
            </w:r>
          </w:p>
        </w:tc>
        <w:tc>
          <w:tcPr>
            <w:tcW w:w="567" w:type="dxa"/>
            <w:vAlign w:val="center"/>
          </w:tcPr>
          <w:p w14:paraId="031213B1" w14:textId="3D2279D7" w:rsidR="002F7570" w:rsidRDefault="002F7570" w:rsidP="0094668D">
            <w:pPr>
              <w:ind w:left="0"/>
              <w:jc w:val="center"/>
            </w:pPr>
            <w:r>
              <w:t>I</w:t>
            </w:r>
          </w:p>
        </w:tc>
        <w:tc>
          <w:tcPr>
            <w:tcW w:w="5670" w:type="dxa"/>
            <w:vAlign w:val="center"/>
          </w:tcPr>
          <w:p w14:paraId="678A2D83" w14:textId="77777777" w:rsidR="002F7570" w:rsidRDefault="002F7570" w:rsidP="0094668D">
            <w:pPr>
              <w:ind w:left="0"/>
            </w:pPr>
            <w:r>
              <w:t>target device address this packet aimed for</w:t>
            </w:r>
          </w:p>
        </w:tc>
      </w:tr>
      <w:tr w:rsidR="002F7570" w14:paraId="445E4491" w14:textId="77777777" w:rsidTr="0094668D">
        <w:trPr>
          <w:jc w:val="center"/>
        </w:trPr>
        <w:tc>
          <w:tcPr>
            <w:tcW w:w="2552" w:type="dxa"/>
            <w:vAlign w:val="center"/>
          </w:tcPr>
          <w:p w14:paraId="4C4C944E" w14:textId="5D9C5BAB" w:rsidR="002F7570" w:rsidRDefault="00EE4751" w:rsidP="0094668D">
            <w:pPr>
              <w:ind w:left="0"/>
              <w:jc w:val="center"/>
            </w:pPr>
            <w:r>
              <w:t>DRC_PEC_pktAssData</w:t>
            </w:r>
          </w:p>
        </w:tc>
        <w:tc>
          <w:tcPr>
            <w:tcW w:w="1134" w:type="dxa"/>
            <w:vAlign w:val="center"/>
          </w:tcPr>
          <w:p w14:paraId="30E251D9" w14:textId="2F651EAF" w:rsidR="002F7570" w:rsidRDefault="00EE4751" w:rsidP="0094668D">
            <w:pPr>
              <w:ind w:left="0"/>
              <w:jc w:val="center"/>
            </w:pPr>
            <w:r>
              <w:t>128</w:t>
            </w:r>
          </w:p>
        </w:tc>
        <w:tc>
          <w:tcPr>
            <w:tcW w:w="567" w:type="dxa"/>
            <w:vAlign w:val="center"/>
          </w:tcPr>
          <w:p w14:paraId="756ABFAE" w14:textId="5556F8AA" w:rsidR="002F7570" w:rsidRDefault="00EE4751" w:rsidP="0094668D">
            <w:pPr>
              <w:ind w:left="0"/>
              <w:jc w:val="center"/>
            </w:pPr>
            <w:r>
              <w:t>O</w:t>
            </w:r>
          </w:p>
        </w:tc>
        <w:tc>
          <w:tcPr>
            <w:tcW w:w="5670" w:type="dxa"/>
            <w:vAlign w:val="center"/>
          </w:tcPr>
          <w:p w14:paraId="1B486BDA" w14:textId="77777777" w:rsidR="002F7570" w:rsidRDefault="002F7570" w:rsidP="0094668D">
            <w:pPr>
              <w:ind w:left="0"/>
            </w:pPr>
          </w:p>
        </w:tc>
      </w:tr>
      <w:tr w:rsidR="002F7570" w14:paraId="67D3D285" w14:textId="77777777" w:rsidTr="0094668D">
        <w:trPr>
          <w:jc w:val="center"/>
        </w:trPr>
        <w:tc>
          <w:tcPr>
            <w:tcW w:w="2552" w:type="dxa"/>
            <w:vAlign w:val="center"/>
          </w:tcPr>
          <w:p w14:paraId="6F793541" w14:textId="677DD406" w:rsidR="002F7570" w:rsidRDefault="00EE4751" w:rsidP="0094668D">
            <w:pPr>
              <w:ind w:left="0"/>
              <w:jc w:val="center"/>
            </w:pPr>
            <w:r>
              <w:t>DRC_PEC_pktAssType</w:t>
            </w:r>
          </w:p>
        </w:tc>
        <w:tc>
          <w:tcPr>
            <w:tcW w:w="1134" w:type="dxa"/>
            <w:vAlign w:val="center"/>
          </w:tcPr>
          <w:p w14:paraId="17FD02DD" w14:textId="7F84C93B" w:rsidR="002F7570" w:rsidRDefault="00EE4751" w:rsidP="0094668D">
            <w:pPr>
              <w:ind w:left="0"/>
              <w:jc w:val="center"/>
            </w:pPr>
            <w:r>
              <w:t>6</w:t>
            </w:r>
          </w:p>
        </w:tc>
        <w:tc>
          <w:tcPr>
            <w:tcW w:w="567" w:type="dxa"/>
            <w:vAlign w:val="center"/>
          </w:tcPr>
          <w:p w14:paraId="6063A2B0" w14:textId="048E6A7A" w:rsidR="002F7570" w:rsidRDefault="00EE4751" w:rsidP="0094668D">
            <w:pPr>
              <w:ind w:left="0"/>
              <w:jc w:val="center"/>
            </w:pPr>
            <w:r>
              <w:t>O</w:t>
            </w:r>
          </w:p>
        </w:tc>
        <w:tc>
          <w:tcPr>
            <w:tcW w:w="5670" w:type="dxa"/>
            <w:vAlign w:val="center"/>
          </w:tcPr>
          <w:p w14:paraId="696521F0" w14:textId="77777777" w:rsidR="002F7570" w:rsidRDefault="002F7570" w:rsidP="0094668D">
            <w:pPr>
              <w:ind w:left="0"/>
            </w:pPr>
          </w:p>
        </w:tc>
      </w:tr>
      <w:tr w:rsidR="002F7570" w14:paraId="4F7883DF" w14:textId="77777777" w:rsidTr="0094668D">
        <w:trPr>
          <w:jc w:val="center"/>
        </w:trPr>
        <w:tc>
          <w:tcPr>
            <w:tcW w:w="2552" w:type="dxa"/>
            <w:vAlign w:val="center"/>
          </w:tcPr>
          <w:p w14:paraId="44402C75" w14:textId="6D18C464" w:rsidR="002F7570" w:rsidRDefault="00EE4751" w:rsidP="0094668D">
            <w:pPr>
              <w:ind w:left="0"/>
              <w:jc w:val="center"/>
            </w:pPr>
            <w:r>
              <w:t>DRC_PEC_pktAssValid</w:t>
            </w:r>
          </w:p>
        </w:tc>
        <w:tc>
          <w:tcPr>
            <w:tcW w:w="1134" w:type="dxa"/>
            <w:vAlign w:val="center"/>
          </w:tcPr>
          <w:p w14:paraId="6CF64CCF" w14:textId="4BD32D7C" w:rsidR="002F7570" w:rsidRDefault="00EE4751" w:rsidP="0094668D">
            <w:pPr>
              <w:ind w:left="0"/>
              <w:jc w:val="center"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3FED85E7" w14:textId="66978031" w:rsidR="002F7570" w:rsidRDefault="00EE4751" w:rsidP="0094668D">
            <w:pPr>
              <w:ind w:left="0"/>
              <w:jc w:val="center"/>
            </w:pPr>
            <w:r>
              <w:t>O</w:t>
            </w:r>
          </w:p>
        </w:tc>
        <w:tc>
          <w:tcPr>
            <w:tcW w:w="5670" w:type="dxa"/>
            <w:vAlign w:val="center"/>
          </w:tcPr>
          <w:p w14:paraId="1636CD8E" w14:textId="77777777" w:rsidR="002F7570" w:rsidRDefault="002F7570" w:rsidP="0094668D">
            <w:pPr>
              <w:ind w:left="0"/>
            </w:pPr>
          </w:p>
        </w:tc>
      </w:tr>
      <w:tr w:rsidR="002F7570" w14:paraId="04472CF3" w14:textId="77777777" w:rsidTr="0094668D">
        <w:trPr>
          <w:jc w:val="center"/>
        </w:trPr>
        <w:tc>
          <w:tcPr>
            <w:tcW w:w="2552" w:type="dxa"/>
            <w:vAlign w:val="center"/>
          </w:tcPr>
          <w:p w14:paraId="5D67E032" w14:textId="3B143028" w:rsidR="002F7570" w:rsidRDefault="00EE4751" w:rsidP="0094668D">
            <w:pPr>
              <w:ind w:left="0"/>
              <w:jc w:val="center"/>
            </w:pPr>
            <w:r>
              <w:t>DRC_PEC_pktAssAddr</w:t>
            </w:r>
          </w:p>
        </w:tc>
        <w:tc>
          <w:tcPr>
            <w:tcW w:w="1134" w:type="dxa"/>
            <w:vAlign w:val="center"/>
          </w:tcPr>
          <w:p w14:paraId="7510C45D" w14:textId="58D70477" w:rsidR="002F7570" w:rsidRDefault="00EE4751" w:rsidP="0094668D">
            <w:pPr>
              <w:ind w:left="0"/>
              <w:jc w:val="center"/>
            </w:pPr>
            <w:r>
              <w:t>16</w:t>
            </w:r>
          </w:p>
        </w:tc>
        <w:tc>
          <w:tcPr>
            <w:tcW w:w="567" w:type="dxa"/>
            <w:vAlign w:val="center"/>
          </w:tcPr>
          <w:p w14:paraId="1F4A1AB3" w14:textId="5D1DC8A4" w:rsidR="002F7570" w:rsidRDefault="00EE4751" w:rsidP="0094668D">
            <w:pPr>
              <w:ind w:left="0"/>
              <w:jc w:val="center"/>
            </w:pPr>
            <w:r>
              <w:t>O</w:t>
            </w:r>
          </w:p>
        </w:tc>
        <w:tc>
          <w:tcPr>
            <w:tcW w:w="5670" w:type="dxa"/>
            <w:vAlign w:val="center"/>
          </w:tcPr>
          <w:p w14:paraId="78EF02B1" w14:textId="77777777" w:rsidR="002F7570" w:rsidRDefault="002F7570" w:rsidP="0094668D">
            <w:pPr>
              <w:ind w:left="0"/>
            </w:pPr>
          </w:p>
        </w:tc>
      </w:tr>
      <w:tr w:rsidR="00237562" w14:paraId="67AD3CB5" w14:textId="77777777" w:rsidTr="0094668D">
        <w:trPr>
          <w:jc w:val="center"/>
        </w:trPr>
        <w:tc>
          <w:tcPr>
            <w:tcW w:w="2552" w:type="dxa"/>
            <w:vAlign w:val="center"/>
          </w:tcPr>
          <w:p w14:paraId="4D4D28E1" w14:textId="57003391" w:rsidR="00237562" w:rsidRDefault="00E85193" w:rsidP="0094668D">
            <w:pPr>
              <w:ind w:left="0"/>
              <w:jc w:val="center"/>
            </w:pPr>
            <w:r>
              <w:t>DRC_PEC_pktDisPort</w:t>
            </w:r>
          </w:p>
        </w:tc>
        <w:tc>
          <w:tcPr>
            <w:tcW w:w="1134" w:type="dxa"/>
            <w:vAlign w:val="center"/>
          </w:tcPr>
          <w:p w14:paraId="24261A07" w14:textId="1985F37E" w:rsidR="00237562" w:rsidRDefault="00E85193" w:rsidP="0094668D">
            <w:pPr>
              <w:ind w:left="0"/>
              <w:jc w:val="center"/>
            </w:pPr>
            <w:r>
              <w:t>16</w:t>
            </w:r>
          </w:p>
        </w:tc>
        <w:tc>
          <w:tcPr>
            <w:tcW w:w="567" w:type="dxa"/>
            <w:vAlign w:val="center"/>
          </w:tcPr>
          <w:p w14:paraId="64C153A9" w14:textId="42DADCB3" w:rsidR="00237562" w:rsidRDefault="00E85193" w:rsidP="0094668D">
            <w:pPr>
              <w:ind w:left="0"/>
              <w:jc w:val="center"/>
            </w:pPr>
            <w:r>
              <w:t>I</w:t>
            </w:r>
          </w:p>
        </w:tc>
        <w:tc>
          <w:tcPr>
            <w:tcW w:w="5670" w:type="dxa"/>
            <w:vAlign w:val="center"/>
          </w:tcPr>
          <w:p w14:paraId="67B3616B" w14:textId="42993E15" w:rsidR="00237562" w:rsidRDefault="00E85193" w:rsidP="0094668D">
            <w:pPr>
              <w:ind w:left="0"/>
            </w:pPr>
            <w:r>
              <w:t>port ID indicates the packet comes from which physical port</w:t>
            </w:r>
          </w:p>
        </w:tc>
      </w:tr>
      <w:tr w:rsidR="00237562" w14:paraId="3239FD29" w14:textId="77777777" w:rsidTr="0094668D">
        <w:trPr>
          <w:jc w:val="center"/>
        </w:trPr>
        <w:tc>
          <w:tcPr>
            <w:tcW w:w="2552" w:type="dxa"/>
            <w:vAlign w:val="center"/>
          </w:tcPr>
          <w:p w14:paraId="7BFEC8BD" w14:textId="3CF9F440" w:rsidR="00237562" w:rsidRDefault="00E85193" w:rsidP="0094668D">
            <w:pPr>
              <w:ind w:left="0"/>
              <w:jc w:val="center"/>
            </w:pPr>
            <w:r>
              <w:t>DRC_PEC_pktAssPort</w:t>
            </w:r>
          </w:p>
        </w:tc>
        <w:tc>
          <w:tcPr>
            <w:tcW w:w="1134" w:type="dxa"/>
            <w:vAlign w:val="center"/>
          </w:tcPr>
          <w:p w14:paraId="7867E475" w14:textId="3D5BF9C7" w:rsidR="00237562" w:rsidRDefault="00E85193" w:rsidP="0094668D">
            <w:pPr>
              <w:ind w:left="0"/>
              <w:jc w:val="center"/>
            </w:pPr>
            <w:r>
              <w:t>16</w:t>
            </w:r>
          </w:p>
        </w:tc>
        <w:tc>
          <w:tcPr>
            <w:tcW w:w="567" w:type="dxa"/>
            <w:vAlign w:val="center"/>
          </w:tcPr>
          <w:p w14:paraId="44B448A0" w14:textId="0C8A136C" w:rsidR="00237562" w:rsidRDefault="00E85193" w:rsidP="0094668D">
            <w:pPr>
              <w:ind w:left="0"/>
              <w:jc w:val="center"/>
            </w:pPr>
            <w:r>
              <w:t>O</w:t>
            </w:r>
          </w:p>
        </w:tc>
        <w:tc>
          <w:tcPr>
            <w:tcW w:w="5670" w:type="dxa"/>
            <w:vAlign w:val="center"/>
          </w:tcPr>
          <w:p w14:paraId="53530029" w14:textId="35259F82" w:rsidR="00237562" w:rsidRDefault="00E85193" w:rsidP="0094668D">
            <w:pPr>
              <w:ind w:left="0"/>
            </w:pPr>
            <w:r>
              <w:t>indicates this packet will sent to which physical port.</w:t>
            </w:r>
          </w:p>
        </w:tc>
      </w:tr>
    </w:tbl>
    <w:p w14:paraId="506D6DC0" w14:textId="77777777" w:rsidR="002F7570" w:rsidRDefault="002F7570" w:rsidP="00F7201D"/>
    <w:p w14:paraId="70476C50" w14:textId="7F133D9B" w:rsidR="002F7570" w:rsidRDefault="002F7570" w:rsidP="00F7201D"/>
    <w:p w14:paraId="202F6FF4" w14:textId="56E694DE" w:rsidR="002F7570" w:rsidRDefault="002F7570" w:rsidP="00F7201D"/>
    <w:p w14:paraId="66E9EF73" w14:textId="77777777" w:rsidR="002F7570" w:rsidRDefault="002F7570" w:rsidP="00F7201D"/>
    <w:p w14:paraId="1D009051" w14:textId="308FC061" w:rsidR="00D57BA6" w:rsidRDefault="00D57BA6" w:rsidP="00D57BA6">
      <w:pPr>
        <w:pStyle w:val="H2"/>
      </w:pPr>
      <w:r>
        <w:t>features of this component</w:t>
      </w:r>
    </w:p>
    <w:p w14:paraId="05501A5A" w14:textId="44F45B9B" w:rsidR="00D57BA6" w:rsidRDefault="00D57BA6" w:rsidP="00F7201D"/>
    <w:p w14:paraId="247D488B" w14:textId="2ED1A03E" w:rsidR="00D64D8D" w:rsidRDefault="00D64D8D" w:rsidP="00D57BA6">
      <w:pPr>
        <w:pStyle w:val="ListParagraph"/>
        <w:numPr>
          <w:ilvl w:val="0"/>
          <w:numId w:val="31"/>
        </w:numPr>
      </w:pPr>
      <w:r>
        <w:t>receive uploading/downloading requests,</w:t>
      </w:r>
    </w:p>
    <w:p w14:paraId="6D6B14AF" w14:textId="4650FA46" w:rsidR="00D57BA6" w:rsidRDefault="00D64D8D" w:rsidP="00D64D8D">
      <w:pPr>
        <w:pStyle w:val="ListParagraph"/>
        <w:numPr>
          <w:ilvl w:val="1"/>
          <w:numId w:val="31"/>
        </w:numPr>
      </w:pPr>
      <w:r>
        <w:t>convert and route to corresponding server port</w:t>
      </w:r>
    </w:p>
    <w:p w14:paraId="2B9E32C9" w14:textId="3693A4DC" w:rsidR="00D64D8D" w:rsidRDefault="00D64D8D" w:rsidP="00D64D8D">
      <w:pPr>
        <w:pStyle w:val="ListParagraph"/>
        <w:numPr>
          <w:ilvl w:val="1"/>
          <w:numId w:val="31"/>
        </w:numPr>
      </w:pPr>
      <w:r>
        <w:t>if no available server found, then send back an unreachable response</w:t>
      </w:r>
    </w:p>
    <w:p w14:paraId="5928526E" w14:textId="5B4BEF36" w:rsidR="00D64D8D" w:rsidRDefault="00D64D8D" w:rsidP="00D64D8D">
      <w:pPr>
        <w:pStyle w:val="ListParagraph"/>
        <w:numPr>
          <w:ilvl w:val="0"/>
          <w:numId w:val="31"/>
        </w:numPr>
      </w:pPr>
      <w:r>
        <w:t>for request that sent to server, will start to count time, if time's up, drop this outstanding packet and send back a timeout response to requester</w:t>
      </w:r>
    </w:p>
    <w:p w14:paraId="0B24C150" w14:textId="79872DA6" w:rsidR="00D64D8D" w:rsidRDefault="00D64D8D" w:rsidP="00D64D8D">
      <w:pPr>
        <w:pStyle w:val="ListParagraph"/>
        <w:numPr>
          <w:ilvl w:val="0"/>
          <w:numId w:val="31"/>
        </w:numPr>
      </w:pPr>
      <w:r>
        <w:t>receive uploading/downloading response</w:t>
      </w:r>
    </w:p>
    <w:p w14:paraId="51EF4460" w14:textId="7BBD3A67" w:rsidR="00D64D8D" w:rsidRDefault="00D64D8D" w:rsidP="00D64D8D">
      <w:pPr>
        <w:pStyle w:val="ListParagraph"/>
        <w:numPr>
          <w:ilvl w:val="1"/>
          <w:numId w:val="31"/>
        </w:numPr>
      </w:pPr>
      <w:r>
        <w:t>if outstanding is already dropped, then discard this response</w:t>
      </w:r>
    </w:p>
    <w:p w14:paraId="25767D0D" w14:textId="7FDB5325" w:rsidR="00D64D8D" w:rsidRDefault="00D64D8D" w:rsidP="00D64D8D">
      <w:pPr>
        <w:pStyle w:val="ListParagraph"/>
        <w:numPr>
          <w:ilvl w:val="1"/>
          <w:numId w:val="31"/>
        </w:numPr>
      </w:pPr>
      <w:r>
        <w:t>if has corresponding outstanding request waiting, then convert and send back the response to corresponding requester.</w:t>
      </w:r>
    </w:p>
    <w:p w14:paraId="0516562B" w14:textId="1C11C0A8" w:rsidR="00D57BA6" w:rsidRDefault="00D57BA6" w:rsidP="00F7201D"/>
    <w:p w14:paraId="7018BD94" w14:textId="365B3F47" w:rsidR="00D64D8D" w:rsidRDefault="00D64D8D" w:rsidP="00D64D8D">
      <w:pPr>
        <w:pStyle w:val="H2"/>
      </w:pPr>
      <w:r>
        <w:t>design structure</w:t>
      </w:r>
    </w:p>
    <w:p w14:paraId="0C73FC29" w14:textId="11E75FA1" w:rsidR="00D57BA6" w:rsidRDefault="00800883" w:rsidP="00F7201D">
      <w:r>
        <w:lastRenderedPageBreak/>
        <w:t>using meta flow mechanism to describe the DRC design, as an example for defining the flow.</w:t>
      </w:r>
    </w:p>
    <w:p w14:paraId="744C698B" w14:textId="36CDADFF" w:rsidR="00800883" w:rsidRDefault="00800883" w:rsidP="00F7201D"/>
    <w:p w14:paraId="0B98E7FB" w14:textId="77777777" w:rsidR="00EE2F6D" w:rsidRDefault="00EE2F6D" w:rsidP="00F7201D"/>
    <w:p w14:paraId="146226A5" w14:textId="2CBF3D28" w:rsidR="00800883" w:rsidRDefault="00800883" w:rsidP="00800883">
      <w:pPr>
        <w:pStyle w:val="H3"/>
      </w:pPr>
      <w:r>
        <w:t>assembly</w:t>
      </w:r>
    </w:p>
    <w:p w14:paraId="7D6B67B6" w14:textId="77777777" w:rsidR="00FB4395" w:rsidRDefault="00FB4395" w:rsidP="00F7201D"/>
    <w:p w14:paraId="3BCF494A" w14:textId="77777777" w:rsidR="00AF78BC" w:rsidRDefault="00AF78BC" w:rsidP="00F7201D"/>
    <w:p w14:paraId="5F1999EE" w14:textId="6B94B4A6" w:rsidR="00AF78BC" w:rsidRDefault="00AF78BC" w:rsidP="00F7201D">
      <w:r>
        <w:t xml:space="preserve">selectionLogic </w:t>
      </w:r>
      <w:r w:rsidR="00FB4395">
        <w:t>:</w:t>
      </w:r>
      <w:r>
        <w:t>pktTypeSel do</w:t>
      </w:r>
    </w:p>
    <w:p w14:paraId="4B95E063" w14:textId="51F65162" w:rsidR="00AF78BC" w:rsidRDefault="00AF78BC" w:rsidP="00F7201D">
      <w:r>
        <w:tab/>
        <w:t>in[0] = '</w:t>
      </w:r>
      <w:r w:rsidR="00106ABF">
        <w:t>DRC_PEC_pktDisType'</w:t>
      </w:r>
    </w:p>
    <w:p w14:paraId="719CFB9C" w14:textId="60EDF424" w:rsidR="00106ABF" w:rsidRDefault="00106ABF" w:rsidP="00F7201D">
      <w:r>
        <w:tab/>
        <w:t>out[0] = 'uploadRequestValid'</w:t>
      </w:r>
    </w:p>
    <w:p w14:paraId="23BBEC36" w14:textId="35CEE232" w:rsidR="00106ABF" w:rsidRDefault="00106ABF" w:rsidP="00F7201D">
      <w:r>
        <w:tab/>
        <w:t>sel[0] = "6'd1"</w:t>
      </w:r>
    </w:p>
    <w:p w14:paraId="17D8E58C" w14:textId="452F888A" w:rsidR="00AF78BC" w:rsidRDefault="00AF78BC" w:rsidP="00F7201D">
      <w:r>
        <w:t>end</w:t>
      </w:r>
    </w:p>
    <w:p w14:paraId="37A485CF" w14:textId="77777777" w:rsidR="00AF78BC" w:rsidRDefault="00AF78BC" w:rsidP="00F7201D"/>
    <w:p w14:paraId="7BC78CAA" w14:textId="77777777" w:rsidR="00800883" w:rsidRDefault="00800883" w:rsidP="00F7201D"/>
    <w:p w14:paraId="5A2037E4" w14:textId="7F3ABC74" w:rsidR="00800883" w:rsidRDefault="00800883" w:rsidP="00800883">
      <w:pPr>
        <w:pStyle w:val="H3"/>
      </w:pPr>
      <w:r>
        <w:t>feature</w:t>
      </w:r>
    </w:p>
    <w:p w14:paraId="0B78C4D8" w14:textId="4DB7DF58" w:rsidR="00800883" w:rsidRDefault="00800883" w:rsidP="00F7201D"/>
    <w:p w14:paraId="3AFB1741" w14:textId="3FC59C1A" w:rsidR="00AF78BC" w:rsidRDefault="00AF78BC" w:rsidP="00F7201D">
      <w:pPr>
        <w:pStyle w:val="H4"/>
      </w:pPr>
      <w:r>
        <w:t>feature selectionLogic definition</w:t>
      </w:r>
    </w:p>
    <w:p w14:paraId="44C6D91E" w14:textId="77777777" w:rsidR="00AF78BC" w:rsidRDefault="00AF78BC" w:rsidP="00F7201D"/>
    <w:p w14:paraId="2180F53D" w14:textId="0B18E2DE" w:rsidR="00800883" w:rsidRDefault="00106ABF" w:rsidP="00F7201D">
      <w:r>
        <w:t xml:space="preserve">def </w:t>
      </w:r>
      <w:r w:rsidR="00800883">
        <w:t>feature selectionLogic</w:t>
      </w:r>
      <w:r w:rsidR="00AF78BC">
        <w:t xml:space="preserve"> , &amp;config</w:t>
      </w:r>
      <w:r w:rsidR="00800883">
        <w:t>;</w:t>
      </w:r>
    </w:p>
    <w:p w14:paraId="065DC170" w14:textId="726B5BCE" w:rsidR="00800883" w:rsidRDefault="00AF78BC" w:rsidP="00F7201D">
      <w:r>
        <w:tab/>
        <w:t>config.call</w:t>
      </w:r>
    </w:p>
    <w:p w14:paraId="1904A954" w14:textId="3953D6AB" w:rsidR="00AF78BC" w:rsidRDefault="00AF78BC" w:rsidP="00F7201D">
      <w:r>
        <w:tab/>
      </w:r>
      <w:r w:rsidR="00106ABF">
        <w:t>out</w:t>
      </w:r>
      <w:r>
        <w:t>.each do |item</w:t>
      </w:r>
      <w:r w:rsidR="00106ABF">
        <w:t>,index</w:t>
      </w:r>
      <w:r>
        <w:t>|</w:t>
      </w:r>
    </w:p>
    <w:p w14:paraId="4C8C9758" w14:textId="06D922B1" w:rsidR="00AF78BC" w:rsidRDefault="00AF78BC" w:rsidP="00F7201D">
      <w:r>
        <w:tab/>
      </w:r>
      <w:r>
        <w:tab/>
        <w:t>genv "assign #{</w:t>
      </w:r>
      <w:r w:rsidR="00106ABF">
        <w:t>item</w:t>
      </w:r>
      <w:r>
        <w:t>} = #{in[</w:t>
      </w:r>
      <w:r w:rsidR="00106ABF">
        <w:t>0</w:t>
      </w:r>
      <w:r>
        <w:t>]}==</w:t>
      </w:r>
      <w:r w:rsidR="00106ABF">
        <w:t>#{sel[index]}? 1'b1:1'b0"</w:t>
      </w:r>
    </w:p>
    <w:p w14:paraId="7DDEF5BB" w14:textId="5C36F71E" w:rsidR="00AF78BC" w:rsidRDefault="00AF78BC" w:rsidP="00F7201D">
      <w:r>
        <w:tab/>
        <w:t>end</w:t>
      </w:r>
    </w:p>
    <w:p w14:paraId="44BF91A9" w14:textId="5E86F689" w:rsidR="00AF78BC" w:rsidRDefault="00106ABF" w:rsidP="00F7201D">
      <w:r>
        <w:t>end</w:t>
      </w:r>
    </w:p>
    <w:p w14:paraId="7FEC7CFF" w14:textId="77777777" w:rsidR="00800883" w:rsidRDefault="00800883" w:rsidP="00F7201D"/>
    <w:p w14:paraId="21B50C5D" w14:textId="77777777" w:rsidR="00800883" w:rsidRDefault="00800883" w:rsidP="00F7201D"/>
    <w:p w14:paraId="27BBF239" w14:textId="77777777" w:rsidR="00D57BA6" w:rsidRDefault="00D57BA6" w:rsidP="00F7201D"/>
    <w:p w14:paraId="708F60F9" w14:textId="478811F0" w:rsidR="009A7E56" w:rsidRDefault="009A7E56" w:rsidP="00F7201D"/>
    <w:p w14:paraId="4A250A2A" w14:textId="57D94145" w:rsidR="009A7E56" w:rsidRDefault="009A7E56" w:rsidP="00DD4ABE">
      <w:pPr>
        <w:pStyle w:val="H1"/>
      </w:pPr>
      <w:r>
        <w:t>net control component</w:t>
      </w:r>
    </w:p>
    <w:p w14:paraId="76F87865" w14:textId="7DE4952A" w:rsidR="00F005BF" w:rsidRDefault="00DD4ABE" w:rsidP="00F7201D">
      <w:r>
        <w:t>NCC</w:t>
      </w:r>
    </w:p>
    <w:p w14:paraId="1344A4B6" w14:textId="4B6F9A7B" w:rsidR="00F005BF" w:rsidRDefault="00F005BF" w:rsidP="00F7201D"/>
    <w:p w14:paraId="13863BA6" w14:textId="7B135CE1" w:rsidR="00F005BF" w:rsidRDefault="00F005BF" w:rsidP="00F7201D"/>
    <w:p w14:paraId="30DF2B23" w14:textId="48B4D461" w:rsidR="009A7E56" w:rsidRDefault="00DD4ABE" w:rsidP="00DD4ABE">
      <w:pPr>
        <w:pStyle w:val="H1"/>
      </w:pPr>
      <w:r>
        <w:t xml:space="preserve">router </w:t>
      </w:r>
      <w:r w:rsidR="009A7E56">
        <w:t>configuration component</w:t>
      </w:r>
    </w:p>
    <w:p w14:paraId="453841D2" w14:textId="58315CA1" w:rsidR="009A7E56" w:rsidRDefault="00DD4ABE" w:rsidP="00F7201D">
      <w:r>
        <w:t>RCC</w:t>
      </w:r>
    </w:p>
    <w:p w14:paraId="6B9CD7E5" w14:textId="77777777" w:rsidR="009A7E56" w:rsidRDefault="009A7E56" w:rsidP="00F7201D"/>
    <w:p w14:paraId="0187A273" w14:textId="4B6FC342" w:rsidR="00F005BF" w:rsidRDefault="00F005BF" w:rsidP="00F7201D"/>
    <w:p w14:paraId="19A29EA3" w14:textId="0EAC8220" w:rsidR="00F005BF" w:rsidRDefault="00F005BF" w:rsidP="00F7201D"/>
    <w:p w14:paraId="0B08ADDD" w14:textId="77777777" w:rsidR="00F005BF" w:rsidRDefault="00F005BF" w:rsidP="00F7201D"/>
    <w:p w14:paraId="0F91B381" w14:textId="77777777" w:rsidR="00F7201D" w:rsidRDefault="00F7201D" w:rsidP="00F7201D"/>
    <w:p w14:paraId="10F68754" w14:textId="77777777" w:rsidR="00877744" w:rsidRDefault="00877744" w:rsidP="00F7201D"/>
    <w:p w14:paraId="4507B2CF" w14:textId="38B3CED6" w:rsidR="000C2AE1" w:rsidRDefault="000C2AE1" w:rsidP="00F7201D"/>
    <w:sectPr w:rsidR="000C2AE1">
      <w:footerReference w:type="default" r:id="rId9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D4392" w14:textId="77777777" w:rsidR="004F7239" w:rsidRDefault="004F7239">
      <w:pPr>
        <w:spacing w:after="0" w:line="240" w:lineRule="auto"/>
      </w:pPr>
      <w:r>
        <w:separator/>
      </w:r>
    </w:p>
    <w:p w14:paraId="1E161447" w14:textId="77777777" w:rsidR="004F7239" w:rsidRDefault="004F7239"/>
  </w:endnote>
  <w:endnote w:type="continuationSeparator" w:id="0">
    <w:p w14:paraId="4507F009" w14:textId="77777777" w:rsidR="004F7239" w:rsidRDefault="004F7239">
      <w:pPr>
        <w:spacing w:after="0" w:line="240" w:lineRule="auto"/>
      </w:pPr>
      <w:r>
        <w:continuationSeparator/>
      </w:r>
    </w:p>
    <w:p w14:paraId="5C90637B" w14:textId="77777777" w:rsidR="004F7239" w:rsidRDefault="004F723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C1D39" w14:textId="77777777" w:rsidR="00E03E15" w:rsidRDefault="004B6851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7C1B6" w14:textId="77777777" w:rsidR="004F7239" w:rsidRDefault="004F7239">
      <w:pPr>
        <w:spacing w:after="0" w:line="240" w:lineRule="auto"/>
      </w:pPr>
      <w:r>
        <w:separator/>
      </w:r>
    </w:p>
    <w:p w14:paraId="39EF5070" w14:textId="77777777" w:rsidR="004F7239" w:rsidRDefault="004F7239"/>
  </w:footnote>
  <w:footnote w:type="continuationSeparator" w:id="0">
    <w:p w14:paraId="35FAD5CF" w14:textId="77777777" w:rsidR="004F7239" w:rsidRDefault="004F7239">
      <w:pPr>
        <w:spacing w:after="0" w:line="240" w:lineRule="auto"/>
      </w:pPr>
      <w:r>
        <w:continuationSeparator/>
      </w:r>
    </w:p>
    <w:p w14:paraId="72E9491A" w14:textId="77777777" w:rsidR="004F7239" w:rsidRDefault="004F723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4786"/>
    <w:multiLevelType w:val="multilevel"/>
    <w:tmpl w:val="2E0CE3A4"/>
    <w:lvl w:ilvl="0">
      <w:start w:val="1"/>
      <w:numFmt w:val="decimal"/>
      <w:pStyle w:val="T1"/>
      <w:lvlText w:val="%1."/>
      <w:lvlJc w:val="left"/>
      <w:pPr>
        <w:ind w:left="0" w:firstLine="2872"/>
      </w:pPr>
      <w:rPr>
        <w:rFonts w:hint="default"/>
      </w:rPr>
    </w:lvl>
    <w:lvl w:ilvl="1">
      <w:start w:val="1"/>
      <w:numFmt w:val="decimal"/>
      <w:pStyle w:val="H1"/>
      <w:lvlText w:val="%1.%2."/>
      <w:lvlJc w:val="left"/>
      <w:pPr>
        <w:ind w:left="284" w:firstLine="2948"/>
      </w:pPr>
      <w:rPr>
        <w:rFonts w:hint="default"/>
      </w:rPr>
    </w:lvl>
    <w:lvl w:ilvl="2">
      <w:start w:val="1"/>
      <w:numFmt w:val="decimal"/>
      <w:pStyle w:val="H2"/>
      <w:lvlText w:val="%1.%2.%3."/>
      <w:lvlJc w:val="left"/>
      <w:pPr>
        <w:ind w:left="567" w:firstLine="3025"/>
      </w:pPr>
      <w:rPr>
        <w:rFonts w:hint="default"/>
      </w:rPr>
    </w:lvl>
    <w:lvl w:ilvl="3">
      <w:start w:val="1"/>
      <w:numFmt w:val="decimal"/>
      <w:pStyle w:val="H3"/>
      <w:lvlText w:val="%1.%2.%3.%4."/>
      <w:lvlJc w:val="left"/>
      <w:pPr>
        <w:ind w:left="851" w:firstLine="3101"/>
      </w:pPr>
      <w:rPr>
        <w:rFonts w:hint="default"/>
      </w:rPr>
    </w:lvl>
    <w:lvl w:ilvl="4">
      <w:start w:val="1"/>
      <w:numFmt w:val="decimal"/>
      <w:pStyle w:val="H4"/>
      <w:lvlText w:val="%1.%2.%3.%4.%5."/>
      <w:lvlJc w:val="left"/>
      <w:pPr>
        <w:ind w:left="1134" w:firstLine="317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0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1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61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92" w:hanging="1440"/>
      </w:pPr>
      <w:rPr>
        <w:rFonts w:hint="default"/>
      </w:rPr>
    </w:lvl>
  </w:abstractNum>
  <w:abstractNum w:abstractNumId="1" w15:restartNumberingAfterBreak="0">
    <w:nsid w:val="05814F59"/>
    <w:multiLevelType w:val="hybridMultilevel"/>
    <w:tmpl w:val="7DD0F9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8915E9"/>
    <w:multiLevelType w:val="hybridMultilevel"/>
    <w:tmpl w:val="825EBB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5A39AC"/>
    <w:multiLevelType w:val="hybridMultilevel"/>
    <w:tmpl w:val="67DA8B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0B41B0"/>
    <w:multiLevelType w:val="hybridMultilevel"/>
    <w:tmpl w:val="7F682A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A159D8"/>
    <w:multiLevelType w:val="hybridMultilevel"/>
    <w:tmpl w:val="E63644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877986"/>
    <w:multiLevelType w:val="hybridMultilevel"/>
    <w:tmpl w:val="C48A66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AE57B68"/>
    <w:multiLevelType w:val="hybridMultilevel"/>
    <w:tmpl w:val="52EC7C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B2166EF"/>
    <w:multiLevelType w:val="hybridMultilevel"/>
    <w:tmpl w:val="53CC3D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F0D5B4D"/>
    <w:multiLevelType w:val="hybridMultilevel"/>
    <w:tmpl w:val="BC301B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F7C066C"/>
    <w:multiLevelType w:val="hybridMultilevel"/>
    <w:tmpl w:val="11D2F7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5684758"/>
    <w:multiLevelType w:val="hybridMultilevel"/>
    <w:tmpl w:val="9EDE1D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4A9761D"/>
    <w:multiLevelType w:val="hybridMultilevel"/>
    <w:tmpl w:val="0A943D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0042C2A"/>
    <w:multiLevelType w:val="hybridMultilevel"/>
    <w:tmpl w:val="E10C0D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08145AB"/>
    <w:multiLevelType w:val="hybridMultilevel"/>
    <w:tmpl w:val="F692D8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16E6655"/>
    <w:multiLevelType w:val="hybridMultilevel"/>
    <w:tmpl w:val="15EA38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2DB1EC6"/>
    <w:multiLevelType w:val="multilevel"/>
    <w:tmpl w:val="220C819E"/>
    <w:lvl w:ilvl="0">
      <w:start w:val="1"/>
      <w:numFmt w:val="decimal"/>
      <w:pStyle w:val="Titl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.%1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473454E"/>
    <w:multiLevelType w:val="hybridMultilevel"/>
    <w:tmpl w:val="F574F7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4EC4750"/>
    <w:multiLevelType w:val="hybridMultilevel"/>
    <w:tmpl w:val="04AC78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6D9290F"/>
    <w:multiLevelType w:val="hybridMultilevel"/>
    <w:tmpl w:val="C816A4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8FB0E3A"/>
    <w:multiLevelType w:val="multilevel"/>
    <w:tmpl w:val="7624AFE0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FB80906"/>
    <w:multiLevelType w:val="hybridMultilevel"/>
    <w:tmpl w:val="AED222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4AE69CF"/>
    <w:multiLevelType w:val="hybridMultilevel"/>
    <w:tmpl w:val="FC4C7D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671021B"/>
    <w:multiLevelType w:val="hybridMultilevel"/>
    <w:tmpl w:val="0BE49A9A"/>
    <w:lvl w:ilvl="0" w:tplc="0409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24" w15:restartNumberingAfterBreak="0">
    <w:nsid w:val="5989229F"/>
    <w:multiLevelType w:val="hybridMultilevel"/>
    <w:tmpl w:val="B69E5B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2B2181D"/>
    <w:multiLevelType w:val="hybridMultilevel"/>
    <w:tmpl w:val="8C4EF8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B100AE2"/>
    <w:multiLevelType w:val="hybridMultilevel"/>
    <w:tmpl w:val="5BEA99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FA96D34"/>
    <w:multiLevelType w:val="hybridMultilevel"/>
    <w:tmpl w:val="5B0438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70B201D"/>
    <w:multiLevelType w:val="hybridMultilevel"/>
    <w:tmpl w:val="770A1C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A2070D1"/>
    <w:multiLevelType w:val="hybridMultilevel"/>
    <w:tmpl w:val="A87296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AF13B2D"/>
    <w:multiLevelType w:val="hybridMultilevel"/>
    <w:tmpl w:val="273A36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6"/>
  </w:num>
  <w:num w:numId="3">
    <w:abstractNumId w:val="19"/>
  </w:num>
  <w:num w:numId="4">
    <w:abstractNumId w:val="7"/>
  </w:num>
  <w:num w:numId="5">
    <w:abstractNumId w:val="29"/>
  </w:num>
  <w:num w:numId="6">
    <w:abstractNumId w:val="24"/>
  </w:num>
  <w:num w:numId="7">
    <w:abstractNumId w:val="0"/>
  </w:num>
  <w:num w:numId="8">
    <w:abstractNumId w:val="25"/>
  </w:num>
  <w:num w:numId="9">
    <w:abstractNumId w:val="22"/>
  </w:num>
  <w:num w:numId="10">
    <w:abstractNumId w:val="27"/>
  </w:num>
  <w:num w:numId="11">
    <w:abstractNumId w:val="9"/>
  </w:num>
  <w:num w:numId="12">
    <w:abstractNumId w:val="23"/>
  </w:num>
  <w:num w:numId="13">
    <w:abstractNumId w:val="1"/>
  </w:num>
  <w:num w:numId="14">
    <w:abstractNumId w:val="10"/>
  </w:num>
  <w:num w:numId="15">
    <w:abstractNumId w:val="8"/>
  </w:num>
  <w:num w:numId="16">
    <w:abstractNumId w:val="6"/>
  </w:num>
  <w:num w:numId="17">
    <w:abstractNumId w:val="15"/>
  </w:num>
  <w:num w:numId="18">
    <w:abstractNumId w:val="4"/>
  </w:num>
  <w:num w:numId="19">
    <w:abstractNumId w:val="11"/>
  </w:num>
  <w:num w:numId="20">
    <w:abstractNumId w:val="30"/>
  </w:num>
  <w:num w:numId="21">
    <w:abstractNumId w:val="5"/>
  </w:num>
  <w:num w:numId="22">
    <w:abstractNumId w:val="28"/>
  </w:num>
  <w:num w:numId="23">
    <w:abstractNumId w:val="26"/>
  </w:num>
  <w:num w:numId="24">
    <w:abstractNumId w:val="21"/>
  </w:num>
  <w:num w:numId="25">
    <w:abstractNumId w:val="12"/>
  </w:num>
  <w:num w:numId="26">
    <w:abstractNumId w:val="17"/>
  </w:num>
  <w:num w:numId="27">
    <w:abstractNumId w:val="2"/>
  </w:num>
  <w:num w:numId="28">
    <w:abstractNumId w:val="3"/>
  </w:num>
  <w:num w:numId="29">
    <w:abstractNumId w:val="14"/>
  </w:num>
  <w:num w:numId="30">
    <w:abstractNumId w:val="18"/>
  </w:num>
  <w:num w:numId="31">
    <w:abstractNumId w:val="1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activeWritingStyle w:appName="MSWord" w:lang="en-US" w:vendorID="64" w:dllVersion="0" w:nlCheck="1" w:checkStyle="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891"/>
    <w:rsid w:val="000061DB"/>
    <w:rsid w:val="000520AC"/>
    <w:rsid w:val="00071362"/>
    <w:rsid w:val="00076189"/>
    <w:rsid w:val="00080132"/>
    <w:rsid w:val="00092B2B"/>
    <w:rsid w:val="000C2AE1"/>
    <w:rsid w:val="0010196F"/>
    <w:rsid w:val="00106ABF"/>
    <w:rsid w:val="0015112B"/>
    <w:rsid w:val="00185BD8"/>
    <w:rsid w:val="001A38D8"/>
    <w:rsid w:val="00237562"/>
    <w:rsid w:val="002443A5"/>
    <w:rsid w:val="002F7570"/>
    <w:rsid w:val="00333D6C"/>
    <w:rsid w:val="003446B5"/>
    <w:rsid w:val="00360891"/>
    <w:rsid w:val="00373012"/>
    <w:rsid w:val="003852AE"/>
    <w:rsid w:val="004011DD"/>
    <w:rsid w:val="004B6851"/>
    <w:rsid w:val="004D2CE3"/>
    <w:rsid w:val="004D52DE"/>
    <w:rsid w:val="004E3D49"/>
    <w:rsid w:val="004F7239"/>
    <w:rsid w:val="00541479"/>
    <w:rsid w:val="0056667F"/>
    <w:rsid w:val="00586D8B"/>
    <w:rsid w:val="005A1BC1"/>
    <w:rsid w:val="005B29A4"/>
    <w:rsid w:val="006026BF"/>
    <w:rsid w:val="006158F9"/>
    <w:rsid w:val="00627FFA"/>
    <w:rsid w:val="00635DB6"/>
    <w:rsid w:val="00636EA0"/>
    <w:rsid w:val="00646D1E"/>
    <w:rsid w:val="0065697A"/>
    <w:rsid w:val="00660912"/>
    <w:rsid w:val="006701AB"/>
    <w:rsid w:val="006C0B4C"/>
    <w:rsid w:val="006C3F0D"/>
    <w:rsid w:val="006E1D54"/>
    <w:rsid w:val="006F6F12"/>
    <w:rsid w:val="007263C3"/>
    <w:rsid w:val="00751798"/>
    <w:rsid w:val="00770F4E"/>
    <w:rsid w:val="00790221"/>
    <w:rsid w:val="007F3DDE"/>
    <w:rsid w:val="00800883"/>
    <w:rsid w:val="0080337E"/>
    <w:rsid w:val="008513D2"/>
    <w:rsid w:val="00855460"/>
    <w:rsid w:val="00876DC8"/>
    <w:rsid w:val="00877744"/>
    <w:rsid w:val="00893A05"/>
    <w:rsid w:val="00896741"/>
    <w:rsid w:val="00904267"/>
    <w:rsid w:val="00931631"/>
    <w:rsid w:val="009738CE"/>
    <w:rsid w:val="009A7E56"/>
    <w:rsid w:val="009B11DB"/>
    <w:rsid w:val="009D1BA2"/>
    <w:rsid w:val="009D5F8D"/>
    <w:rsid w:val="009D6F0E"/>
    <w:rsid w:val="00A14E99"/>
    <w:rsid w:val="00A23424"/>
    <w:rsid w:val="00A25999"/>
    <w:rsid w:val="00A43525"/>
    <w:rsid w:val="00A47B27"/>
    <w:rsid w:val="00A63148"/>
    <w:rsid w:val="00A71C0D"/>
    <w:rsid w:val="00AA6FBE"/>
    <w:rsid w:val="00AE1C00"/>
    <w:rsid w:val="00AF78BC"/>
    <w:rsid w:val="00B109EF"/>
    <w:rsid w:val="00B37524"/>
    <w:rsid w:val="00B40D5A"/>
    <w:rsid w:val="00B5367A"/>
    <w:rsid w:val="00B61C9A"/>
    <w:rsid w:val="00B75CCC"/>
    <w:rsid w:val="00B86E5A"/>
    <w:rsid w:val="00BC7AA7"/>
    <w:rsid w:val="00BD2F03"/>
    <w:rsid w:val="00BF7B41"/>
    <w:rsid w:val="00C0465E"/>
    <w:rsid w:val="00C2408D"/>
    <w:rsid w:val="00C34A78"/>
    <w:rsid w:val="00CF59FD"/>
    <w:rsid w:val="00CF7283"/>
    <w:rsid w:val="00D312F4"/>
    <w:rsid w:val="00D57BA6"/>
    <w:rsid w:val="00D64D8D"/>
    <w:rsid w:val="00D66679"/>
    <w:rsid w:val="00D921DF"/>
    <w:rsid w:val="00DD4ABE"/>
    <w:rsid w:val="00E03E15"/>
    <w:rsid w:val="00E30D34"/>
    <w:rsid w:val="00E67906"/>
    <w:rsid w:val="00E85193"/>
    <w:rsid w:val="00EB6D0B"/>
    <w:rsid w:val="00ED4BBE"/>
    <w:rsid w:val="00EE2F6D"/>
    <w:rsid w:val="00EE4751"/>
    <w:rsid w:val="00EE4821"/>
    <w:rsid w:val="00F005BF"/>
    <w:rsid w:val="00F16A2C"/>
    <w:rsid w:val="00F210C2"/>
    <w:rsid w:val="00F62954"/>
    <w:rsid w:val="00F7201D"/>
    <w:rsid w:val="00F741EE"/>
    <w:rsid w:val="00FA4F42"/>
    <w:rsid w:val="00FB1EF1"/>
    <w:rsid w:val="00FB4395"/>
    <w:rsid w:val="00FB6FB6"/>
    <w:rsid w:val="00FC0BB7"/>
    <w:rsid w:val="00FF0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647ED"/>
  <w15:chartTrackingRefBased/>
  <w15:docId w15:val="{98C12EBD-14A8-B840-8AB8-34E5EC0E8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4D52DE"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52DE"/>
    <w:pPr>
      <w:spacing w:before="40"/>
      <w:ind w:left="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52DE"/>
    <w:pPr>
      <w:spacing w:before="40" w:after="0"/>
      <w:ind w:left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52DE"/>
    <w:pPr>
      <w:spacing w:before="40" w:after="0"/>
      <w:ind w:left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4D52DE"/>
    <w:pPr>
      <w:spacing w:before="40" w:after="0"/>
      <w:ind w:left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4D52DE"/>
    <w:pPr>
      <w:spacing w:before="40" w:after="0"/>
      <w:ind w:left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4D52DE"/>
    <w:pPr>
      <w:spacing w:before="40" w:after="0"/>
      <w:ind w:left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4D52DE"/>
    <w:pPr>
      <w:spacing w:before="40" w:after="0"/>
      <w:ind w:left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4D52DE"/>
    <w:pPr>
      <w:spacing w:before="40" w:after="0"/>
      <w:ind w:left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2DE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8513D2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13D2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513D2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next w:val="Normal"/>
    <w:link w:val="TitleChar"/>
    <w:uiPriority w:val="2"/>
    <w:unhideWhenUsed/>
    <w:qFormat/>
    <w:rsid w:val="00790221"/>
    <w:pPr>
      <w:numPr>
        <w:numId w:val="2"/>
      </w:numPr>
      <w:pBdr>
        <w:left w:val="single" w:sz="48" w:space="10" w:color="000000" w:themeColor="text1"/>
      </w:pBdr>
      <w:spacing w:before="240" w:after="0"/>
      <w:contextualSpacing/>
      <w:outlineLvl w:val="0"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sid w:val="008513D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H1">
    <w:name w:val="H1"/>
    <w:basedOn w:val="Normal"/>
    <w:next w:val="Normal"/>
    <w:autoRedefine/>
    <w:qFormat/>
    <w:rsid w:val="00C34A78"/>
    <w:pPr>
      <w:numPr>
        <w:ilvl w:val="1"/>
        <w:numId w:val="7"/>
      </w:numPr>
      <w:ind w:firstLine="0"/>
      <w:outlineLvl w:val="1"/>
    </w:pPr>
    <w:rPr>
      <w:i/>
      <w:sz w:val="36"/>
    </w:rPr>
  </w:style>
  <w:style w:type="paragraph" w:customStyle="1" w:styleId="H2">
    <w:name w:val="H2"/>
    <w:basedOn w:val="Heading2"/>
    <w:next w:val="Normal"/>
    <w:qFormat/>
    <w:rsid w:val="00C34A78"/>
    <w:pPr>
      <w:numPr>
        <w:ilvl w:val="2"/>
        <w:numId w:val="7"/>
      </w:numPr>
      <w:ind w:firstLine="0"/>
      <w:outlineLvl w:val="2"/>
    </w:pPr>
    <w:rPr>
      <w:sz w:val="32"/>
    </w:rPr>
  </w:style>
  <w:style w:type="paragraph" w:customStyle="1" w:styleId="H3">
    <w:name w:val="H3"/>
    <w:basedOn w:val="Normal"/>
    <w:next w:val="Normal"/>
    <w:qFormat/>
    <w:rsid w:val="00C34A78"/>
    <w:pPr>
      <w:numPr>
        <w:ilvl w:val="3"/>
        <w:numId w:val="7"/>
      </w:numPr>
      <w:ind w:firstLine="0"/>
      <w:outlineLvl w:val="3"/>
    </w:pPr>
    <w:rPr>
      <w:sz w:val="28"/>
    </w:rPr>
  </w:style>
  <w:style w:type="paragraph" w:customStyle="1" w:styleId="H4">
    <w:name w:val="H4"/>
    <w:basedOn w:val="Heading4"/>
    <w:next w:val="Normal"/>
    <w:qFormat/>
    <w:rsid w:val="00333D6C"/>
    <w:pPr>
      <w:numPr>
        <w:ilvl w:val="4"/>
        <w:numId w:val="7"/>
      </w:numPr>
      <w:ind w:firstLine="0"/>
      <w:outlineLvl w:val="4"/>
    </w:pPr>
  </w:style>
  <w:style w:type="paragraph" w:styleId="ListParagraph">
    <w:name w:val="List Paragraph"/>
    <w:basedOn w:val="Normal"/>
    <w:uiPriority w:val="34"/>
    <w:unhideWhenUsed/>
    <w:qFormat/>
    <w:rsid w:val="00751798"/>
    <w:pPr>
      <w:ind w:left="720"/>
      <w:contextualSpacing/>
    </w:pPr>
  </w:style>
  <w:style w:type="paragraph" w:customStyle="1" w:styleId="T1">
    <w:name w:val="T1"/>
    <w:basedOn w:val="Normal"/>
    <w:next w:val="Normal"/>
    <w:qFormat/>
    <w:rsid w:val="00C0465E"/>
    <w:pPr>
      <w:numPr>
        <w:numId w:val="7"/>
      </w:numPr>
      <w:ind w:firstLine="0"/>
      <w:outlineLvl w:val="0"/>
    </w:pPr>
    <w:rPr>
      <w:sz w:val="54"/>
    </w:rPr>
  </w:style>
  <w:style w:type="table" w:styleId="TableGrid">
    <w:name w:val="Table Grid"/>
    <w:basedOn w:val="TableNormal"/>
    <w:uiPriority w:val="39"/>
    <w:rsid w:val="00B75C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huangqi/Library/Mobile%20Documents/com~apple~CloudDocs/docs/templates/office/spec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spec.dotx</Template>
  <TotalTime>250</TotalTime>
  <Pages>12</Pages>
  <Words>1163</Words>
  <Characters>6634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RyanHunter</dc:creator>
  <cp:keywords/>
  <dc:description/>
  <cp:lastModifiedBy>Hunter Ryan</cp:lastModifiedBy>
  <cp:revision>48</cp:revision>
  <dcterms:created xsi:type="dcterms:W3CDTF">2021-10-21T14:29:00Z</dcterms:created>
  <dcterms:modified xsi:type="dcterms:W3CDTF">2021-10-28T10:45:00Z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